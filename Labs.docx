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007" w:rsidRDefault="00E92284" w:rsidP="003D1007">
      <w:pPr>
        <w:pStyle w:val="rptHeading1"/>
        <w:rPr>
          <w:lang w:val="en-GB"/>
        </w:rPr>
      </w:pPr>
      <w:r>
        <w:t>lab1</w:t>
      </w:r>
      <w:r w:rsidR="003D1007">
        <w:t xml:space="preserve">: </w:t>
      </w:r>
      <w:r w:rsidR="003D1007" w:rsidRPr="003D1007">
        <w:rPr>
          <w:lang w:val="en-GB"/>
        </w:rPr>
        <w:t>Spacebook</w:t>
      </w:r>
    </w:p>
    <w:p w:rsidR="003D1007" w:rsidRDefault="00D21AF5" w:rsidP="00D21AF5">
      <w:r w:rsidRPr="00D21AF5">
        <w:rPr>
          <w:noProof/>
          <w:lang w:val="nl-BE" w:eastAsia="nl-BE"/>
        </w:rPr>
        <w:drawing>
          <wp:inline distT="0" distB="0" distL="0" distR="0" wp14:anchorId="0865A47A" wp14:editId="3E63992A">
            <wp:extent cx="5181600" cy="3884823"/>
            <wp:effectExtent l="0" t="0" r="0" b="1905"/>
            <wp:docPr id="8194" name="Picture 2" descr="http://www.geekoftheday.com/wp-content/uploads/2011/10/sp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 descr="http://www.geekoftheday.com/wp-content/uploads/2011/10/spaceboo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915" cy="388655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62EEC" w:rsidRDefault="00162EEC" w:rsidP="00D21AF5"/>
    <w:p w:rsidR="00E92284" w:rsidRDefault="00E92284" w:rsidP="00811949">
      <w:pPr>
        <w:rPr>
          <w:lang w:val="en-US"/>
        </w:rPr>
      </w:pPr>
      <w:r w:rsidRPr="00E92284">
        <w:rPr>
          <w:b/>
          <w:lang w:val="en-US"/>
        </w:rPr>
        <w:t>US1</w:t>
      </w:r>
    </w:p>
    <w:p w:rsidR="00E92284" w:rsidRDefault="0080342E" w:rsidP="00E92284">
      <w:pPr>
        <w:numPr>
          <w:ilvl w:val="1"/>
          <w:numId w:val="6"/>
        </w:numPr>
        <w:rPr>
          <w:lang w:val="en-US"/>
        </w:rPr>
      </w:pPr>
      <w:r w:rsidRPr="00D21AF5">
        <w:rPr>
          <w:lang w:val="en-US"/>
        </w:rPr>
        <w:t xml:space="preserve">A </w:t>
      </w:r>
      <w:r w:rsidRPr="00D21AF5">
        <w:rPr>
          <w:b/>
          <w:bCs/>
          <w:lang w:val="en-US"/>
        </w:rPr>
        <w:t>person</w:t>
      </w:r>
      <w:r w:rsidRPr="00D21AF5">
        <w:rPr>
          <w:lang w:val="en-US"/>
        </w:rPr>
        <w:t xml:space="preserve"> has a </w:t>
      </w:r>
      <w:r w:rsidRPr="00D21AF5">
        <w:rPr>
          <w:b/>
          <w:bCs/>
          <w:lang w:val="en-US"/>
        </w:rPr>
        <w:t xml:space="preserve">username </w:t>
      </w:r>
      <w:r w:rsidRPr="00D21AF5">
        <w:rPr>
          <w:lang w:val="en-US"/>
        </w:rPr>
        <w:t xml:space="preserve">and a list of </w:t>
      </w:r>
      <w:r w:rsidRPr="00D21AF5">
        <w:rPr>
          <w:b/>
          <w:bCs/>
          <w:lang w:val="en-US"/>
        </w:rPr>
        <w:t>friends</w:t>
      </w:r>
      <w:r w:rsidRPr="00D21AF5">
        <w:rPr>
          <w:lang w:val="en-US"/>
        </w:rPr>
        <w:t>.</w:t>
      </w:r>
    </w:p>
    <w:p w:rsidR="00F254F7" w:rsidRDefault="001F0A1D" w:rsidP="00E92284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Username cannot be null, </w:t>
      </w:r>
      <w:r w:rsidR="00F254F7">
        <w:rPr>
          <w:lang w:val="en-US"/>
        </w:rPr>
        <w:t>empty</w:t>
      </w:r>
      <w:r>
        <w:rPr>
          <w:lang w:val="en-US"/>
        </w:rPr>
        <w:t xml:space="preserve"> or spaces</w:t>
      </w:r>
    </w:p>
    <w:p w:rsidR="00E92284" w:rsidRPr="00E92284" w:rsidRDefault="00E92284" w:rsidP="00811949">
      <w:pPr>
        <w:rPr>
          <w:b/>
          <w:lang w:val="en-US"/>
        </w:rPr>
      </w:pPr>
      <w:r w:rsidRPr="00E92284">
        <w:rPr>
          <w:b/>
          <w:lang w:val="en-US"/>
        </w:rPr>
        <w:t>U</w:t>
      </w:r>
      <w:r>
        <w:rPr>
          <w:b/>
          <w:lang w:val="en-US"/>
        </w:rPr>
        <w:t>S</w:t>
      </w:r>
      <w:r w:rsidRPr="00E92284">
        <w:rPr>
          <w:b/>
          <w:lang w:val="en-US"/>
        </w:rPr>
        <w:t>2</w:t>
      </w:r>
    </w:p>
    <w:p w:rsidR="009842C5" w:rsidRDefault="0080342E" w:rsidP="00E92284">
      <w:pPr>
        <w:numPr>
          <w:ilvl w:val="1"/>
          <w:numId w:val="6"/>
        </w:numPr>
        <w:rPr>
          <w:lang w:val="en-US"/>
        </w:rPr>
      </w:pPr>
      <w:r w:rsidRPr="00E92284">
        <w:rPr>
          <w:lang w:val="en-US"/>
        </w:rPr>
        <w:t xml:space="preserve">Becoming a friend means adding a bidirectional relationship.  </w:t>
      </w:r>
    </w:p>
    <w:p w:rsidR="00ED38F3" w:rsidRPr="00E92284" w:rsidRDefault="00ED38F3" w:rsidP="00E92284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Adding yourself should not be possible</w:t>
      </w:r>
    </w:p>
    <w:p w:rsidR="00E92284" w:rsidRPr="00E92284" w:rsidRDefault="00E92284" w:rsidP="00811949">
      <w:pPr>
        <w:rPr>
          <w:b/>
          <w:lang w:val="en-US"/>
        </w:rPr>
      </w:pPr>
      <w:r w:rsidRPr="00E92284">
        <w:rPr>
          <w:b/>
          <w:lang w:val="en-US"/>
        </w:rPr>
        <w:t>U</w:t>
      </w:r>
      <w:r>
        <w:rPr>
          <w:b/>
          <w:lang w:val="en-US"/>
        </w:rPr>
        <w:t>S</w:t>
      </w:r>
      <w:r w:rsidRPr="00E92284">
        <w:rPr>
          <w:b/>
          <w:lang w:val="en-US"/>
        </w:rPr>
        <w:t>3</w:t>
      </w:r>
    </w:p>
    <w:p w:rsidR="009842C5" w:rsidRPr="00D21AF5" w:rsidRDefault="0080342E" w:rsidP="00E92284">
      <w:pPr>
        <w:numPr>
          <w:ilvl w:val="1"/>
          <w:numId w:val="6"/>
        </w:numPr>
        <w:rPr>
          <w:lang w:val="en-US"/>
        </w:rPr>
      </w:pPr>
      <w:r w:rsidRPr="00D21AF5">
        <w:rPr>
          <w:lang w:val="en-US"/>
        </w:rPr>
        <w:t xml:space="preserve">A person can </w:t>
      </w:r>
      <w:r w:rsidRPr="00D21AF5">
        <w:rPr>
          <w:b/>
          <w:bCs/>
          <w:lang w:val="en-US"/>
        </w:rPr>
        <w:t>receive</w:t>
      </w:r>
      <w:r w:rsidRPr="00D21AF5">
        <w:rPr>
          <w:lang w:val="en-US"/>
        </w:rPr>
        <w:t xml:space="preserve"> </w:t>
      </w:r>
      <w:r w:rsidRPr="00D21AF5">
        <w:rPr>
          <w:b/>
          <w:bCs/>
          <w:lang w:val="en-US"/>
        </w:rPr>
        <w:t>messages</w:t>
      </w:r>
      <w:r w:rsidRPr="00D21AF5">
        <w:rPr>
          <w:lang w:val="en-US"/>
        </w:rPr>
        <w:t xml:space="preserve"> from a friend</w:t>
      </w:r>
      <w:r w:rsidR="00231BA7">
        <w:rPr>
          <w:lang w:val="en-US"/>
        </w:rPr>
        <w:t xml:space="preserve"> only</w:t>
      </w:r>
      <w:r w:rsidRPr="00D21AF5">
        <w:rPr>
          <w:lang w:val="en-US"/>
        </w:rPr>
        <w:t xml:space="preserve">. </w:t>
      </w:r>
    </w:p>
    <w:p w:rsidR="009842C5" w:rsidRDefault="0080342E" w:rsidP="00E92284">
      <w:pPr>
        <w:numPr>
          <w:ilvl w:val="1"/>
          <w:numId w:val="6"/>
        </w:numPr>
        <w:rPr>
          <w:lang w:val="en-US"/>
        </w:rPr>
      </w:pPr>
      <w:r w:rsidRPr="00D21AF5">
        <w:rPr>
          <w:lang w:val="en-US"/>
        </w:rPr>
        <w:t>A message has a date, sender and body (text)</w:t>
      </w:r>
    </w:p>
    <w:p w:rsidR="00C77975" w:rsidRDefault="00C77975" w:rsidP="00E92284">
      <w:pPr>
        <w:numPr>
          <w:ilvl w:val="1"/>
          <w:numId w:val="6"/>
        </w:numPr>
        <w:rPr>
          <w:lang w:val="en-US"/>
        </w:rPr>
      </w:pPr>
      <w:r w:rsidRPr="00D21AF5">
        <w:rPr>
          <w:lang w:val="en-US"/>
        </w:rPr>
        <w:t>You can ask a person for all received messages</w:t>
      </w:r>
    </w:p>
    <w:p w:rsidR="00C77975" w:rsidRPr="00C77975" w:rsidRDefault="00C77975" w:rsidP="00811949">
      <w:pPr>
        <w:rPr>
          <w:b/>
          <w:lang w:val="en-US"/>
        </w:rPr>
      </w:pPr>
      <w:r w:rsidRPr="00C77975">
        <w:rPr>
          <w:b/>
          <w:lang w:val="en-US"/>
        </w:rPr>
        <w:t>U</w:t>
      </w:r>
      <w:r>
        <w:rPr>
          <w:b/>
          <w:lang w:val="en-US"/>
        </w:rPr>
        <w:t>s</w:t>
      </w:r>
      <w:r w:rsidRPr="00C77975">
        <w:rPr>
          <w:b/>
          <w:lang w:val="en-US"/>
        </w:rPr>
        <w:t>4</w:t>
      </w:r>
    </w:p>
    <w:p w:rsidR="009842C5" w:rsidRPr="00D21AF5" w:rsidRDefault="0080342E" w:rsidP="00E92284">
      <w:pPr>
        <w:numPr>
          <w:ilvl w:val="1"/>
          <w:numId w:val="6"/>
        </w:numPr>
        <w:rPr>
          <w:lang w:val="en-US"/>
        </w:rPr>
      </w:pPr>
      <w:r w:rsidRPr="00D21AF5">
        <w:rPr>
          <w:lang w:val="en-US"/>
        </w:rPr>
        <w:t xml:space="preserve">You can ask a person for all received messages, </w:t>
      </w:r>
      <w:r w:rsidRPr="00D21AF5">
        <w:rPr>
          <w:b/>
          <w:bCs/>
          <w:lang w:val="en-US"/>
        </w:rPr>
        <w:t>sorted</w:t>
      </w:r>
      <w:r w:rsidRPr="00D21AF5">
        <w:rPr>
          <w:lang w:val="en-US"/>
        </w:rPr>
        <w:t xml:space="preserve"> by date. </w:t>
      </w:r>
    </w:p>
    <w:p w:rsidR="00E92284" w:rsidRPr="00E92284" w:rsidRDefault="00E92284" w:rsidP="00811949">
      <w:pPr>
        <w:rPr>
          <w:b/>
          <w:lang w:val="en-US"/>
        </w:rPr>
      </w:pPr>
      <w:r w:rsidRPr="00E92284">
        <w:rPr>
          <w:b/>
          <w:lang w:val="en-US"/>
        </w:rPr>
        <w:t>U</w:t>
      </w:r>
      <w:r>
        <w:rPr>
          <w:b/>
          <w:lang w:val="en-US"/>
        </w:rPr>
        <w:t>S</w:t>
      </w:r>
      <w:r w:rsidR="00C77975">
        <w:rPr>
          <w:b/>
          <w:lang w:val="en-US"/>
        </w:rPr>
        <w:t>5</w:t>
      </w:r>
    </w:p>
    <w:p w:rsidR="009842C5" w:rsidRPr="00D21AF5" w:rsidRDefault="0080342E" w:rsidP="00E92284">
      <w:pPr>
        <w:numPr>
          <w:ilvl w:val="1"/>
          <w:numId w:val="6"/>
        </w:numPr>
        <w:rPr>
          <w:lang w:val="en-US"/>
        </w:rPr>
      </w:pPr>
      <w:r w:rsidRPr="00D21AF5">
        <w:rPr>
          <w:lang w:val="en-US"/>
        </w:rPr>
        <w:t xml:space="preserve">You can ask a person for received messages  from a friend, sorted by date. </w:t>
      </w:r>
    </w:p>
    <w:p w:rsidR="00D21AF5" w:rsidRDefault="00D21AF5">
      <w:pPr>
        <w:rPr>
          <w:lang w:val="en-US"/>
        </w:rPr>
      </w:pPr>
      <w:r>
        <w:rPr>
          <w:lang w:val="en-US"/>
        </w:rPr>
        <w:br w:type="page"/>
      </w:r>
    </w:p>
    <w:p w:rsidR="005B1FC7" w:rsidRDefault="005B1FC7" w:rsidP="005B1FC7">
      <w:pPr>
        <w:pStyle w:val="rptHeading1"/>
        <w:rPr>
          <w:lang w:val="en-GB"/>
        </w:rPr>
      </w:pPr>
      <w:r>
        <w:lastRenderedPageBreak/>
        <w:t xml:space="preserve">lab2: </w:t>
      </w:r>
      <w:r>
        <w:rPr>
          <w:lang w:val="en-GB"/>
        </w:rPr>
        <w:t>BUGFIX</w:t>
      </w:r>
    </w:p>
    <w:p w:rsidR="005B1FC7" w:rsidRDefault="00162EEC" w:rsidP="005B1FC7">
      <w:r w:rsidRPr="00162EEC">
        <w:rPr>
          <w:noProof/>
          <w:lang w:val="nl-BE" w:eastAsia="nl-BE"/>
        </w:rPr>
        <w:drawing>
          <wp:inline distT="0" distB="0" distL="0" distR="0" wp14:anchorId="747AE562" wp14:editId="29BEE5C0">
            <wp:extent cx="2598964" cy="3638550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096" cy="364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D540A" w:rsidRDefault="001D540A" w:rsidP="005B1FC7"/>
    <w:p w:rsidR="005B1FC7" w:rsidRDefault="003361C6" w:rsidP="00C14F96">
      <w:pPr>
        <w:rPr>
          <w:lang w:val="en-US"/>
        </w:rPr>
      </w:pPr>
      <w:r>
        <w:rPr>
          <w:b/>
          <w:lang w:val="en-US"/>
        </w:rPr>
        <w:t>US</w:t>
      </w:r>
    </w:p>
    <w:p w:rsidR="005B1FC7" w:rsidRDefault="005B1FC7" w:rsidP="003361C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 w:rsidR="003361C6">
        <w:rPr>
          <w:lang w:val="en-US"/>
        </w:rPr>
        <w:t>A hunter can go hunting vampires between midnight and 6 am</w:t>
      </w:r>
    </w:p>
    <w:p w:rsidR="00841BE9" w:rsidRDefault="00841BE9" w:rsidP="00C14F96">
      <w:pPr>
        <w:rPr>
          <w:b/>
          <w:lang w:val="en-US"/>
        </w:rPr>
      </w:pPr>
      <w:r w:rsidRPr="00841BE9">
        <w:rPr>
          <w:b/>
          <w:lang w:val="en-US"/>
        </w:rPr>
        <w:t>BUG</w:t>
      </w:r>
    </w:p>
    <w:p w:rsidR="00841BE9" w:rsidRPr="00841BE9" w:rsidRDefault="00841BE9" w:rsidP="00841BE9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Hunter can go hunting on midnight</w:t>
      </w:r>
    </w:p>
    <w:p w:rsidR="00841BE9" w:rsidRDefault="00841BE9" w:rsidP="00841BE9">
      <w:pPr>
        <w:ind w:left="1440"/>
        <w:rPr>
          <w:lang w:val="en-US"/>
        </w:rPr>
      </w:pPr>
      <w:r>
        <w:rPr>
          <w:lang w:val="en-US"/>
        </w:rPr>
        <w:t>EXPECTED: Can go hunting</w:t>
      </w:r>
    </w:p>
    <w:p w:rsidR="00841BE9" w:rsidRPr="00841BE9" w:rsidRDefault="00841BE9" w:rsidP="00841BE9">
      <w:pPr>
        <w:ind w:left="1440"/>
        <w:rPr>
          <w:b/>
          <w:lang w:val="en-US"/>
        </w:rPr>
      </w:pPr>
      <w:r>
        <w:rPr>
          <w:lang w:val="en-US"/>
        </w:rPr>
        <w:t>ACTUAL: Cannot go hunting</w:t>
      </w:r>
    </w:p>
    <w:p w:rsidR="00D21AF5" w:rsidRDefault="00D21AF5">
      <w:pPr>
        <w:rPr>
          <w:lang w:val="en-US"/>
        </w:rPr>
      </w:pPr>
      <w:r>
        <w:rPr>
          <w:lang w:val="en-US"/>
        </w:rPr>
        <w:br w:type="page"/>
      </w:r>
    </w:p>
    <w:p w:rsidR="00D21AF5" w:rsidRDefault="00D21AF5" w:rsidP="00E135E3">
      <w:pPr>
        <w:pStyle w:val="rptHeading1"/>
      </w:pPr>
      <w:r>
        <w:lastRenderedPageBreak/>
        <w:t xml:space="preserve">lab3: </w:t>
      </w:r>
      <w:r w:rsidR="00E135E3">
        <w:t>PetShop</w:t>
      </w:r>
    </w:p>
    <w:p w:rsidR="00E135E3" w:rsidRPr="00D21AF5" w:rsidRDefault="00E135E3" w:rsidP="00E135E3">
      <w:pPr>
        <w:pStyle w:val="rptHeading1"/>
        <w:rPr>
          <w:lang w:val="en-US"/>
        </w:rPr>
      </w:pPr>
    </w:p>
    <w:p w:rsidR="00D21AF5" w:rsidRDefault="00E135E3" w:rsidP="00D21AF5">
      <w:pPr>
        <w:rPr>
          <w:lang w:val="en-US"/>
        </w:rPr>
      </w:pPr>
      <w:r>
        <w:rPr>
          <w:rFonts w:ascii="Arial" w:hAnsi="Arial" w:cs="Arial"/>
          <w:noProof/>
          <w:color w:val="0000FF"/>
          <w:sz w:val="27"/>
          <w:szCs w:val="27"/>
          <w:lang w:val="nl-BE" w:eastAsia="nl-BE"/>
        </w:rPr>
        <w:drawing>
          <wp:inline distT="0" distB="0" distL="0" distR="0" wp14:anchorId="342549F8" wp14:editId="2E603A2D">
            <wp:extent cx="2552700" cy="1752600"/>
            <wp:effectExtent l="0" t="0" r="0" b="0"/>
            <wp:docPr id="2" name="Picture 2" descr="https://encrypted-tbn3.gstatic.com/images?q=tbn:ANd9GcS0bWF4EGxips9l7DUq6tTdX5Wd_MCNnRtT-SzzNPwu4QvYexbCrA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S0bWF4EGxips9l7DUq6tTdX5Wd_MCNnRtT-SzzNPwu4QvYexbCrA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5E3" w:rsidRDefault="00E135E3" w:rsidP="00D21AF5">
      <w:pPr>
        <w:rPr>
          <w:lang w:val="en-US"/>
        </w:rPr>
      </w:pPr>
    </w:p>
    <w:p w:rsidR="00E135E3" w:rsidRDefault="00E135E3" w:rsidP="00E135E3">
      <w:pPr>
        <w:rPr>
          <w:lang w:val="en-US"/>
        </w:rPr>
      </w:pPr>
      <w:r w:rsidRPr="00E92284">
        <w:rPr>
          <w:b/>
          <w:lang w:val="en-US"/>
        </w:rPr>
        <w:t>US1</w:t>
      </w:r>
    </w:p>
    <w:p w:rsidR="00E135E3" w:rsidRPr="00E135E3" w:rsidRDefault="00E135E3" w:rsidP="00E135E3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A PetShop has a stock</w:t>
      </w:r>
      <w:r w:rsidRPr="00D21AF5">
        <w:rPr>
          <w:lang w:val="en-US"/>
        </w:rPr>
        <w:t>.</w:t>
      </w:r>
      <w:r>
        <w:rPr>
          <w:lang w:val="en-US"/>
        </w:rPr>
        <w:t xml:space="preserve"> Items can be added</w:t>
      </w:r>
    </w:p>
    <w:p w:rsidR="00E135E3" w:rsidRPr="00E92284" w:rsidRDefault="00E135E3" w:rsidP="00E135E3">
      <w:pPr>
        <w:rPr>
          <w:b/>
          <w:lang w:val="en-US"/>
        </w:rPr>
      </w:pPr>
      <w:r w:rsidRPr="00E92284">
        <w:rPr>
          <w:b/>
          <w:lang w:val="en-US"/>
        </w:rPr>
        <w:t>U</w:t>
      </w:r>
      <w:r>
        <w:rPr>
          <w:b/>
          <w:lang w:val="en-US"/>
        </w:rPr>
        <w:t>S</w:t>
      </w:r>
      <w:r w:rsidRPr="00E92284">
        <w:rPr>
          <w:b/>
          <w:lang w:val="en-US"/>
        </w:rPr>
        <w:t>2</w:t>
      </w:r>
    </w:p>
    <w:p w:rsidR="00847C6D" w:rsidRDefault="00E135E3" w:rsidP="00E135E3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When a new item is added, an email is sent with the name of the item</w:t>
      </w:r>
      <w:r w:rsidR="00420619">
        <w:rPr>
          <w:lang w:val="en-US"/>
        </w:rPr>
        <w:t xml:space="preserve"> (mockito)</w:t>
      </w:r>
    </w:p>
    <w:p w:rsidR="00420619" w:rsidRPr="00E92284" w:rsidRDefault="00420619" w:rsidP="00420619">
      <w:pPr>
        <w:rPr>
          <w:b/>
          <w:lang w:val="en-US"/>
        </w:rPr>
      </w:pPr>
      <w:r w:rsidRPr="00E92284">
        <w:rPr>
          <w:b/>
          <w:lang w:val="en-US"/>
        </w:rPr>
        <w:t>U</w:t>
      </w:r>
      <w:r>
        <w:rPr>
          <w:b/>
          <w:lang w:val="en-US"/>
        </w:rPr>
        <w:t>S</w:t>
      </w:r>
      <w:r>
        <w:rPr>
          <w:b/>
          <w:lang w:val="en-US"/>
        </w:rPr>
        <w:t>3</w:t>
      </w:r>
    </w:p>
    <w:p w:rsidR="00420619" w:rsidRPr="00420619" w:rsidRDefault="00420619" w:rsidP="00420619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When a new item is added, a</w:t>
      </w:r>
      <w:r>
        <w:rPr>
          <w:lang w:val="en-US"/>
        </w:rPr>
        <w:t xml:space="preserve"> file is uploaded to the ftp server </w:t>
      </w:r>
      <w:r>
        <w:rPr>
          <w:lang w:val="en-US"/>
        </w:rPr>
        <w:t>with the name of the item</w:t>
      </w:r>
      <w:r>
        <w:rPr>
          <w:lang w:val="en-US"/>
        </w:rPr>
        <w:t xml:space="preserve"> (Mock FTP server sourceforge)</w:t>
      </w:r>
      <w:bookmarkStart w:id="0" w:name="_GoBack"/>
      <w:bookmarkEnd w:id="0"/>
    </w:p>
    <w:p w:rsidR="00420619" w:rsidRDefault="00420619" w:rsidP="00420619">
      <w:pPr>
        <w:rPr>
          <w:lang w:val="en-US"/>
        </w:rPr>
      </w:pPr>
    </w:p>
    <w:p w:rsidR="00847C6D" w:rsidRDefault="00847C6D">
      <w:pPr>
        <w:rPr>
          <w:lang w:val="en-US"/>
        </w:rPr>
      </w:pPr>
      <w:r>
        <w:rPr>
          <w:lang w:val="en-US"/>
        </w:rPr>
        <w:br w:type="page"/>
      </w:r>
    </w:p>
    <w:p w:rsidR="00E135E3" w:rsidRPr="00E92284" w:rsidRDefault="00E135E3" w:rsidP="00847C6D">
      <w:pPr>
        <w:ind w:left="1440"/>
        <w:rPr>
          <w:lang w:val="en-US"/>
        </w:rPr>
      </w:pPr>
    </w:p>
    <w:p w:rsidR="00847C6D" w:rsidRDefault="00847C6D" w:rsidP="00847C6D">
      <w:pPr>
        <w:pStyle w:val="rptHeading1"/>
      </w:pPr>
      <w:r>
        <w:t>lab4: FLIGHT</w:t>
      </w:r>
    </w:p>
    <w:p w:rsidR="00847C6D" w:rsidRPr="00D21AF5" w:rsidRDefault="00847C6D" w:rsidP="00847C6D">
      <w:pPr>
        <w:pStyle w:val="rptHeading1"/>
        <w:rPr>
          <w:lang w:val="en-US"/>
        </w:rPr>
      </w:pPr>
    </w:p>
    <w:p w:rsidR="00847C6D" w:rsidRDefault="00865B68" w:rsidP="00847C6D">
      <w:pPr>
        <w:rPr>
          <w:lang w:val="en-US"/>
        </w:rPr>
      </w:pPr>
      <w:r>
        <w:rPr>
          <w:noProof/>
          <w:lang w:val="nl-BE" w:eastAsia="nl-BE"/>
        </w:rPr>
        <w:drawing>
          <wp:inline distT="0" distB="0" distL="0" distR="0">
            <wp:extent cx="3219450" cy="2197652"/>
            <wp:effectExtent l="0" t="0" r="0" b="0"/>
            <wp:docPr id="1" name="Picture 1" descr="Reims-Cessna FA152 Aerobat OO-LVJ FA1520378 Ursel Air Base - EB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ims-Cessna FA152 Aerobat OO-LVJ FA1520378 Ursel Air Base - EBUL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683" cy="220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C6D" w:rsidRDefault="00847C6D" w:rsidP="00847C6D">
      <w:pPr>
        <w:rPr>
          <w:lang w:val="en-US"/>
        </w:rPr>
      </w:pPr>
    </w:p>
    <w:p w:rsidR="00847C6D" w:rsidRDefault="00847C6D" w:rsidP="00847C6D">
      <w:pPr>
        <w:rPr>
          <w:lang w:val="en-US"/>
        </w:rPr>
      </w:pPr>
      <w:r w:rsidRPr="00E92284">
        <w:rPr>
          <w:b/>
          <w:lang w:val="en-US"/>
        </w:rPr>
        <w:t>US1</w:t>
      </w:r>
    </w:p>
    <w:p w:rsidR="00847C6D" w:rsidRPr="00BF58D9" w:rsidRDefault="00847C6D" w:rsidP="00847C6D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A Flight has a list of Passengers</w:t>
      </w:r>
    </w:p>
    <w:p w:rsidR="00BF58D9" w:rsidRPr="00847C6D" w:rsidRDefault="00BF58D9" w:rsidP="00847C6D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A Flight has an Id (int)</w:t>
      </w:r>
    </w:p>
    <w:p w:rsidR="00847C6D" w:rsidRPr="00E135E3" w:rsidRDefault="00847C6D" w:rsidP="00847C6D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Passengers only have a name</w:t>
      </w:r>
    </w:p>
    <w:p w:rsidR="00847C6D" w:rsidRPr="00E92284" w:rsidRDefault="00847C6D" w:rsidP="00847C6D">
      <w:pPr>
        <w:rPr>
          <w:b/>
          <w:lang w:val="en-US"/>
        </w:rPr>
      </w:pPr>
      <w:r w:rsidRPr="00E92284">
        <w:rPr>
          <w:b/>
          <w:lang w:val="en-US"/>
        </w:rPr>
        <w:t>U</w:t>
      </w:r>
      <w:r>
        <w:rPr>
          <w:b/>
          <w:lang w:val="en-US"/>
        </w:rPr>
        <w:t>S</w:t>
      </w:r>
      <w:r w:rsidRPr="00E92284">
        <w:rPr>
          <w:b/>
          <w:lang w:val="en-US"/>
        </w:rPr>
        <w:t>2</w:t>
      </w:r>
    </w:p>
    <w:p w:rsidR="007477DB" w:rsidRPr="007477DB" w:rsidRDefault="007477DB" w:rsidP="007477DB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You can add Passengers to a Flight</w:t>
      </w:r>
      <w:r w:rsidRPr="007477DB">
        <w:rPr>
          <w:b/>
          <w:lang w:val="en-US"/>
        </w:rPr>
        <w:t xml:space="preserve"> </w:t>
      </w:r>
    </w:p>
    <w:p w:rsidR="00847C6D" w:rsidRDefault="007477DB" w:rsidP="007477DB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You can get the Number of Passengers on a Flight</w:t>
      </w:r>
    </w:p>
    <w:p w:rsidR="001A6992" w:rsidRPr="007477DB" w:rsidRDefault="001A6992" w:rsidP="007477DB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You can check if a Passenger is on a Flight</w:t>
      </w:r>
    </w:p>
    <w:p w:rsidR="007477DB" w:rsidRPr="00E92284" w:rsidRDefault="007477DB" w:rsidP="007477DB">
      <w:pPr>
        <w:rPr>
          <w:b/>
          <w:lang w:val="en-US"/>
        </w:rPr>
      </w:pPr>
      <w:r w:rsidRPr="00E92284">
        <w:rPr>
          <w:b/>
          <w:lang w:val="en-US"/>
        </w:rPr>
        <w:t>U</w:t>
      </w:r>
      <w:r>
        <w:rPr>
          <w:b/>
          <w:lang w:val="en-US"/>
        </w:rPr>
        <w:t>S3</w:t>
      </w:r>
    </w:p>
    <w:p w:rsidR="007477DB" w:rsidRPr="00BF58D9" w:rsidRDefault="007477DB" w:rsidP="00BF58D9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 flight has a Maximum Number of Seats</w:t>
      </w:r>
      <w:r w:rsidRPr="007477DB">
        <w:rPr>
          <w:lang w:val="en-US"/>
        </w:rPr>
        <w:t xml:space="preserve"> </w:t>
      </w:r>
    </w:p>
    <w:p w:rsidR="00BF58D9" w:rsidRPr="007477DB" w:rsidRDefault="007477DB" w:rsidP="00BF58D9">
      <w:pPr>
        <w:numPr>
          <w:ilvl w:val="1"/>
          <w:numId w:val="6"/>
        </w:numPr>
        <w:rPr>
          <w:lang w:val="en-US"/>
        </w:rPr>
      </w:pPr>
      <w:r w:rsidRPr="007477DB">
        <w:rPr>
          <w:lang w:val="en-US"/>
        </w:rPr>
        <w:t xml:space="preserve">When the flight is full, adding a Passenger causes an exception </w:t>
      </w:r>
    </w:p>
    <w:p w:rsidR="00BF58D9" w:rsidRPr="00E92284" w:rsidRDefault="00BF58D9" w:rsidP="00BF58D9">
      <w:pPr>
        <w:rPr>
          <w:b/>
          <w:lang w:val="en-US"/>
        </w:rPr>
      </w:pPr>
      <w:r w:rsidRPr="00E92284">
        <w:rPr>
          <w:b/>
          <w:lang w:val="en-US"/>
        </w:rPr>
        <w:t>U</w:t>
      </w:r>
      <w:r>
        <w:rPr>
          <w:b/>
          <w:lang w:val="en-US"/>
        </w:rPr>
        <w:t>S4</w:t>
      </w:r>
    </w:p>
    <w:p w:rsidR="00BF58D9" w:rsidRDefault="00BF58D9" w:rsidP="00BF58D9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You can use a FlightBookingService to book a seat on a Flight using a FlightId and a person</w:t>
      </w:r>
    </w:p>
    <w:p w:rsidR="00152BE2" w:rsidRDefault="00152BE2" w:rsidP="00BF58D9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Booking a Seat means adding the Passenger to the Flight</w:t>
      </w:r>
    </w:p>
    <w:p w:rsidR="007477DB" w:rsidRDefault="00BF58D9" w:rsidP="007477DB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If the Flight with the given Id is not found an exception is thrown</w:t>
      </w:r>
    </w:p>
    <w:p w:rsidR="00BF58D9" w:rsidRDefault="00BF58D9" w:rsidP="007477DB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 Flight is loaded from a database</w:t>
      </w:r>
      <w:r w:rsidR="00FB12E9">
        <w:rPr>
          <w:lang w:val="en-US"/>
        </w:rPr>
        <w:t xml:space="preserve"> (customer is not sure of which DB to use)</w:t>
      </w:r>
    </w:p>
    <w:p w:rsidR="007477DB" w:rsidRPr="001A6992" w:rsidRDefault="007477DB" w:rsidP="001A6992">
      <w:pPr>
        <w:ind w:left="0"/>
        <w:rPr>
          <w:b/>
          <w:lang w:val="en-US"/>
        </w:rPr>
      </w:pPr>
    </w:p>
    <w:p w:rsidR="00115121" w:rsidRPr="00865B68" w:rsidRDefault="00865B68" w:rsidP="00115121">
      <w:pPr>
        <w:pStyle w:val="rptHeading1"/>
        <w:rPr>
          <w:lang w:val="en-US"/>
        </w:rPr>
      </w:pPr>
      <w:r w:rsidRPr="00865B68">
        <w:rPr>
          <w:lang w:val="en-US"/>
        </w:rPr>
        <w:lastRenderedPageBreak/>
        <w:br/>
      </w:r>
      <w:r w:rsidR="008D1015" w:rsidRPr="00865B68">
        <w:rPr>
          <w:lang w:val="en-US"/>
        </w:rPr>
        <w:t>lab5</w:t>
      </w:r>
      <w:r w:rsidR="00115121" w:rsidRPr="00865B68">
        <w:rPr>
          <w:lang w:val="en-US"/>
        </w:rPr>
        <w:t>: MovieRental</w:t>
      </w:r>
    </w:p>
    <w:p w:rsidR="00115121" w:rsidRPr="00D21AF5" w:rsidRDefault="00115121" w:rsidP="00115121">
      <w:pPr>
        <w:pStyle w:val="rptHeading1"/>
        <w:rPr>
          <w:lang w:val="en-US"/>
        </w:rPr>
      </w:pPr>
    </w:p>
    <w:p w:rsidR="00115121" w:rsidRDefault="00115121" w:rsidP="00115121">
      <w:pPr>
        <w:rPr>
          <w:lang w:val="en-US"/>
        </w:rPr>
      </w:pPr>
      <w:r w:rsidRPr="00115121">
        <w:rPr>
          <w:noProof/>
          <w:lang w:val="nl-BE" w:eastAsia="nl-BE"/>
        </w:rPr>
        <w:drawing>
          <wp:inline distT="0" distB="0" distL="0" distR="0" wp14:anchorId="0BB39B4D" wp14:editId="045980EA">
            <wp:extent cx="4552950" cy="3286126"/>
            <wp:effectExtent l="0" t="0" r="0" b="9525"/>
            <wp:docPr id="1026" name="Picture 2" descr="https://encrypted-tbn0.gstatic.com/images?q=tbn:ANd9GcTxgzCK9uxMMvj42ZhqX48ycYesz_ArdkjWMQ7-oTWrL0QRQbkpu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encrypted-tbn0.gstatic.com/images?q=tbn:ANd9GcTxgzCK9uxMMvj42ZhqX48ycYesz_ArdkjWMQ7-oTWrL0QRQbkpu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28612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115121" w:rsidRDefault="00115121" w:rsidP="00115121">
      <w:pPr>
        <w:rPr>
          <w:lang w:val="en-US"/>
        </w:rPr>
      </w:pPr>
    </w:p>
    <w:p w:rsidR="00115121" w:rsidRDefault="00521A5B" w:rsidP="00521A5B">
      <w:pPr>
        <w:rPr>
          <w:lang w:val="en-US"/>
        </w:rPr>
      </w:pPr>
      <w:r>
        <w:rPr>
          <w:lang w:val="en-US"/>
        </w:rPr>
        <w:t>Refactor the code using the catalog (</w:t>
      </w:r>
      <w:hyperlink r:id="rId19" w:history="1">
        <w:r w:rsidRPr="004F0C77">
          <w:rPr>
            <w:rStyle w:val="Hyperlink"/>
            <w:lang w:val="en-US"/>
          </w:rPr>
          <w:t>http://refactoring.com/catalog/</w:t>
        </w:r>
      </w:hyperlink>
      <w:r>
        <w:rPr>
          <w:lang w:val="en-US"/>
        </w:rPr>
        <w:t>)</w:t>
      </w:r>
    </w:p>
    <w:p w:rsidR="008B5E85" w:rsidRDefault="008B5E85" w:rsidP="00521A5B">
      <w:pPr>
        <w:rPr>
          <w:lang w:val="en-US"/>
        </w:rPr>
      </w:pPr>
    </w:p>
    <w:p w:rsidR="008B5E85" w:rsidRPr="00573E98" w:rsidRDefault="008B5E85" w:rsidP="00521A5B">
      <w:pPr>
        <w:rPr>
          <w:b/>
          <w:lang w:val="en-US"/>
        </w:rPr>
      </w:pPr>
      <w:r w:rsidRPr="00573E98">
        <w:rPr>
          <w:b/>
          <w:lang w:val="en-US"/>
        </w:rPr>
        <w:t>US</w:t>
      </w:r>
    </w:p>
    <w:p w:rsidR="00E149AD" w:rsidRDefault="008B5E85" w:rsidP="008B5E8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</w:t>
      </w:r>
      <w:r w:rsidR="00E149AD">
        <w:rPr>
          <w:lang w:val="en-US"/>
        </w:rPr>
        <w:t>dd a new type of movie (Adult)</w:t>
      </w:r>
    </w:p>
    <w:p w:rsidR="008B5E85" w:rsidRDefault="008B5E85" w:rsidP="008B5E8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Price</w:t>
      </w:r>
      <w:r w:rsidR="00E149AD">
        <w:rPr>
          <w:lang w:val="en-US"/>
        </w:rPr>
        <w:t xml:space="preserve"> is € </w:t>
      </w:r>
      <w:r w:rsidR="004E7ABA">
        <w:rPr>
          <w:lang w:val="en-US"/>
        </w:rPr>
        <w:t>5</w:t>
      </w:r>
      <w:r w:rsidR="00E149AD">
        <w:rPr>
          <w:lang w:val="en-US"/>
        </w:rPr>
        <w:t xml:space="preserve"> per day</w:t>
      </w:r>
    </w:p>
    <w:p w:rsidR="00E5020D" w:rsidRDefault="00603AF2" w:rsidP="00E5020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Think </w:t>
      </w:r>
      <w:r w:rsidR="00573E98">
        <w:rPr>
          <w:lang w:val="en-US"/>
        </w:rPr>
        <w:t>SOLID</w:t>
      </w:r>
    </w:p>
    <w:p w:rsidR="003E73C6" w:rsidRDefault="003E73C6" w:rsidP="003E73C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  – SRP – Single Reponsibility Principle</w:t>
      </w:r>
    </w:p>
    <w:p w:rsidR="003E73C6" w:rsidRDefault="003E73C6" w:rsidP="003E73C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O – OCP – Open/Closed Principle</w:t>
      </w:r>
    </w:p>
    <w:p w:rsidR="003E73C6" w:rsidRDefault="003E73C6" w:rsidP="003E73C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L  – LSP – Liskov Substitution Principle</w:t>
      </w:r>
    </w:p>
    <w:p w:rsidR="003E73C6" w:rsidRDefault="003E73C6" w:rsidP="003E73C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I  - ISP  - Interface Segregation Principle</w:t>
      </w:r>
    </w:p>
    <w:p w:rsidR="003E73C6" w:rsidRDefault="003E73C6" w:rsidP="003E73C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D – DSP – Depencency Inversion Principle</w:t>
      </w:r>
    </w:p>
    <w:p w:rsidR="00E5020D" w:rsidRDefault="00E5020D">
      <w:pPr>
        <w:rPr>
          <w:lang w:val="en-US"/>
        </w:rPr>
      </w:pPr>
      <w:r>
        <w:rPr>
          <w:lang w:val="en-US"/>
        </w:rPr>
        <w:br w:type="page"/>
      </w:r>
    </w:p>
    <w:p w:rsidR="00AF35D1" w:rsidRDefault="008D1015" w:rsidP="00AF35D1">
      <w:pPr>
        <w:pStyle w:val="rptHeading1"/>
      </w:pPr>
      <w:r>
        <w:lastRenderedPageBreak/>
        <w:t>lab6</w:t>
      </w:r>
      <w:r w:rsidR="00AF35D1">
        <w:t>: The battle</w:t>
      </w:r>
    </w:p>
    <w:p w:rsidR="00AF35D1" w:rsidRDefault="00AF35D1" w:rsidP="00AF35D1">
      <w:pPr>
        <w:pStyle w:val="rptHeading1"/>
      </w:pPr>
      <w:r w:rsidRPr="00AF35D1">
        <w:rPr>
          <w:noProof/>
          <w:lang w:eastAsia="nl-BE"/>
        </w:rPr>
        <w:drawing>
          <wp:inline distT="0" distB="0" distL="0" distR="0" wp14:anchorId="4D101709" wp14:editId="7D508B55">
            <wp:extent cx="5069605" cy="3314700"/>
            <wp:effectExtent l="0" t="0" r="0" b="0"/>
            <wp:docPr id="5" name="Picture 2" descr="Persian Army - Battle of Cuna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Persian Army - Battle of Cunax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307" cy="331908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F35D1" w:rsidRDefault="00AF35D1" w:rsidP="00AF35D1"/>
    <w:p w:rsidR="00AF35D1" w:rsidRDefault="00AF35D1" w:rsidP="00AF35D1">
      <w:pPr>
        <w:rPr>
          <w:b/>
        </w:rPr>
      </w:pPr>
      <w:r w:rsidRPr="00AF35D1">
        <w:rPr>
          <w:b/>
        </w:rPr>
        <w:t>US1</w:t>
      </w:r>
    </w:p>
    <w:p w:rsidR="00E433EA" w:rsidRDefault="00AF35D1" w:rsidP="00E433EA">
      <w:pPr>
        <w:pStyle w:val="ListParagraph"/>
        <w:numPr>
          <w:ilvl w:val="0"/>
          <w:numId w:val="8"/>
        </w:numPr>
      </w:pPr>
      <w:r w:rsidRPr="00AF35D1">
        <w:t>A soldier must have a name. The name cannot be changed.</w:t>
      </w:r>
    </w:p>
    <w:p w:rsidR="00E433EA" w:rsidRDefault="00E433EA" w:rsidP="00E433EA">
      <w:pPr>
        <w:pStyle w:val="ListParagraph"/>
        <w:numPr>
          <w:ilvl w:val="0"/>
          <w:numId w:val="8"/>
        </w:numPr>
      </w:pPr>
      <w:r>
        <w:t>A soldier is equipped with one weapon. By default “Bare fist”.</w:t>
      </w:r>
    </w:p>
    <w:p w:rsidR="00E433EA" w:rsidRDefault="00E433EA" w:rsidP="00E433EA">
      <w:pPr>
        <w:pStyle w:val="ListParagraph"/>
        <w:numPr>
          <w:ilvl w:val="0"/>
          <w:numId w:val="8"/>
        </w:numPr>
      </w:pPr>
      <w:r>
        <w:t>Weapons do # amount of damage</w:t>
      </w:r>
    </w:p>
    <w:p w:rsidR="00E433EA" w:rsidRDefault="00E433EA" w:rsidP="00E433EA">
      <w:pPr>
        <w:pStyle w:val="ListParagraph"/>
        <w:numPr>
          <w:ilvl w:val="0"/>
          <w:numId w:val="8"/>
        </w:numPr>
      </w:pPr>
      <w:r>
        <w:t>“Bare fist” does one damage</w:t>
      </w:r>
    </w:p>
    <w:p w:rsidR="00E433EA" w:rsidRDefault="00E433EA" w:rsidP="00AF35D1"/>
    <w:p w:rsidR="00E433EA" w:rsidRPr="00CE6C6A" w:rsidRDefault="00E433EA" w:rsidP="00AF35D1">
      <w:pPr>
        <w:rPr>
          <w:b/>
        </w:rPr>
      </w:pPr>
      <w:r w:rsidRPr="00CE6C6A">
        <w:rPr>
          <w:b/>
        </w:rPr>
        <w:t>US2</w:t>
      </w:r>
    </w:p>
    <w:p w:rsidR="00E433EA" w:rsidRDefault="00AF35D1" w:rsidP="00E433EA">
      <w:pPr>
        <w:pStyle w:val="ListParagraph"/>
        <w:numPr>
          <w:ilvl w:val="0"/>
          <w:numId w:val="8"/>
        </w:numPr>
      </w:pPr>
      <w:r w:rsidRPr="00AF35D1">
        <w:t>Soldiers can fight</w:t>
      </w:r>
      <w:r w:rsidR="00E433EA">
        <w:t xml:space="preserve"> by comparing weapon damage</w:t>
      </w:r>
      <w:r w:rsidRPr="00AF35D1">
        <w:t xml:space="preserve">. </w:t>
      </w:r>
    </w:p>
    <w:p w:rsidR="00AF35D1" w:rsidRDefault="00AF35D1" w:rsidP="00E433EA">
      <w:pPr>
        <w:pStyle w:val="ListParagraph"/>
        <w:numPr>
          <w:ilvl w:val="0"/>
          <w:numId w:val="8"/>
        </w:numPr>
      </w:pPr>
      <w:r w:rsidRPr="00AF35D1">
        <w:t xml:space="preserve">Every fight has a winner. </w:t>
      </w:r>
      <w:r w:rsidR="00E433EA">
        <w:t>The soldier with the strongest weapon wins, or if the same t</w:t>
      </w:r>
      <w:r w:rsidRPr="00AF35D1">
        <w:t>he attacker wins.</w:t>
      </w:r>
    </w:p>
    <w:p w:rsidR="00DD4A9F" w:rsidRDefault="00DD4A9F" w:rsidP="00DD4A9F">
      <w:pPr>
        <w:pStyle w:val="ListParagraph"/>
        <w:ind w:left="717"/>
      </w:pPr>
    </w:p>
    <w:p w:rsidR="00E433EA" w:rsidRPr="00DD4A9F" w:rsidRDefault="00DD4A9F" w:rsidP="00CE6C6A">
      <w:pPr>
        <w:rPr>
          <w:b/>
        </w:rPr>
      </w:pPr>
      <w:r w:rsidRPr="00DD4A9F">
        <w:rPr>
          <w:b/>
        </w:rPr>
        <w:t>US3</w:t>
      </w:r>
    </w:p>
    <w:p w:rsidR="00DD4A9F" w:rsidRDefault="00DD4A9F" w:rsidP="00DD4A9F">
      <w:pPr>
        <w:pStyle w:val="ListParagraph"/>
        <w:numPr>
          <w:ilvl w:val="0"/>
          <w:numId w:val="8"/>
        </w:numPr>
      </w:pPr>
      <w:r>
        <w:t>There are four types of weapons:</w:t>
      </w:r>
    </w:p>
    <w:p w:rsidR="00DD4A9F" w:rsidRPr="00AF35D1" w:rsidRDefault="00DD4A9F" w:rsidP="00DD4A9F">
      <w:pPr>
        <w:pStyle w:val="ListParagraph"/>
        <w:numPr>
          <w:ilvl w:val="1"/>
          <w:numId w:val="8"/>
        </w:numPr>
      </w:pPr>
      <w:r w:rsidRPr="00AF35D1">
        <w:t xml:space="preserve">Axe </w:t>
      </w:r>
      <w:r w:rsidRPr="00AF35D1">
        <w:tab/>
      </w:r>
      <w:r w:rsidRPr="00AF35D1">
        <w:tab/>
        <w:t>3</w:t>
      </w:r>
    </w:p>
    <w:p w:rsidR="00DD4A9F" w:rsidRPr="00AF35D1" w:rsidRDefault="00DD4A9F" w:rsidP="00DD4A9F">
      <w:pPr>
        <w:pStyle w:val="ListParagraph"/>
        <w:numPr>
          <w:ilvl w:val="1"/>
          <w:numId w:val="8"/>
        </w:numPr>
      </w:pPr>
      <w:r w:rsidRPr="00AF35D1">
        <w:t>Sword</w:t>
      </w:r>
      <w:r w:rsidRPr="00AF35D1">
        <w:tab/>
      </w:r>
      <w:r w:rsidRPr="00AF35D1">
        <w:tab/>
        <w:t>2</w:t>
      </w:r>
    </w:p>
    <w:p w:rsidR="00DD4A9F" w:rsidRPr="00AF35D1" w:rsidRDefault="00DD4A9F" w:rsidP="00DD4A9F">
      <w:pPr>
        <w:pStyle w:val="ListParagraph"/>
        <w:numPr>
          <w:ilvl w:val="1"/>
          <w:numId w:val="8"/>
        </w:numPr>
      </w:pPr>
      <w:r w:rsidRPr="00AF35D1">
        <w:t>Spear</w:t>
      </w:r>
      <w:r w:rsidRPr="00AF35D1">
        <w:tab/>
      </w:r>
      <w:r w:rsidRPr="00AF35D1">
        <w:tab/>
        <w:t>2</w:t>
      </w:r>
    </w:p>
    <w:p w:rsidR="00DD4A9F" w:rsidRPr="00AF35D1" w:rsidRDefault="00DD4A9F" w:rsidP="00DD4A9F">
      <w:pPr>
        <w:pStyle w:val="ListParagraph"/>
        <w:numPr>
          <w:ilvl w:val="1"/>
          <w:numId w:val="8"/>
        </w:numPr>
      </w:pPr>
      <w:r w:rsidRPr="00AF35D1">
        <w:t>BareFist</w:t>
      </w:r>
      <w:r w:rsidRPr="00AF35D1">
        <w:tab/>
        <w:t>1</w:t>
      </w:r>
    </w:p>
    <w:p w:rsidR="00DD4A9F" w:rsidRDefault="00DD4A9F" w:rsidP="00CE6C6A"/>
    <w:p w:rsidR="00CE6C6A" w:rsidRPr="00CE6C6A" w:rsidRDefault="00CE6C6A" w:rsidP="00CE6C6A">
      <w:pPr>
        <w:rPr>
          <w:b/>
        </w:rPr>
      </w:pPr>
      <w:r w:rsidRPr="00CE6C6A">
        <w:rPr>
          <w:b/>
        </w:rPr>
        <w:t>US</w:t>
      </w:r>
      <w:r w:rsidR="00DD4A9F">
        <w:rPr>
          <w:b/>
        </w:rPr>
        <w:t>4</w:t>
      </w:r>
    </w:p>
    <w:p w:rsidR="0069496E" w:rsidRDefault="00E433EA" w:rsidP="00413C3E">
      <w:pPr>
        <w:pStyle w:val="ListParagraph"/>
        <w:numPr>
          <w:ilvl w:val="0"/>
          <w:numId w:val="8"/>
        </w:numPr>
      </w:pPr>
      <w:r w:rsidRPr="00AF35D1">
        <w:t>I can enlist soldiers to an army so that I can obtain a list of the soldiers of that army</w:t>
      </w:r>
    </w:p>
    <w:p w:rsidR="00DD4A9F" w:rsidRDefault="00E433EA" w:rsidP="00DD4A9F">
      <w:pPr>
        <w:pStyle w:val="ListParagraph"/>
        <w:numPr>
          <w:ilvl w:val="0"/>
          <w:numId w:val="8"/>
        </w:numPr>
      </w:pPr>
      <w:r w:rsidRPr="00AF35D1">
        <w:t>The front man of an army is the first enlisted soldier</w:t>
      </w:r>
    </w:p>
    <w:p w:rsidR="00AF35D1" w:rsidRDefault="00AF35D1" w:rsidP="00DD4A9F">
      <w:pPr>
        <w:pStyle w:val="ListParagraph"/>
        <w:numPr>
          <w:ilvl w:val="0"/>
          <w:numId w:val="8"/>
        </w:numPr>
      </w:pPr>
      <w:r w:rsidRPr="00AF35D1">
        <w:lastRenderedPageBreak/>
        <w:t>Armies can engage in a war. Front man vs. Front man. A front man who loses, dies. Dead soldiers are removed from the army. ”Last man standing” wins.</w:t>
      </w:r>
    </w:p>
    <w:p w:rsidR="00AF35D1" w:rsidRDefault="00AF35D1" w:rsidP="00AF35D1"/>
    <w:p w:rsidR="00413C3E" w:rsidRPr="00413C3E" w:rsidRDefault="00413C3E" w:rsidP="00AF35D1">
      <w:pPr>
        <w:rPr>
          <w:b/>
        </w:rPr>
      </w:pPr>
      <w:r w:rsidRPr="00413C3E">
        <w:rPr>
          <w:b/>
        </w:rPr>
        <w:t>US5</w:t>
      </w:r>
    </w:p>
    <w:p w:rsidR="00413C3E" w:rsidRPr="00413C3E" w:rsidRDefault="00413C3E" w:rsidP="00413C3E">
      <w:pPr>
        <w:autoSpaceDE w:val="0"/>
        <w:autoSpaceDN w:val="0"/>
        <w:adjustRightInd w:val="0"/>
        <w:spacing w:after="0"/>
        <w:ind w:left="0"/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</w:pP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   </w:t>
      </w:r>
      <w:r w:rsidRPr="00413C3E">
        <w:rPr>
          <w:rFonts w:ascii="Consolas" w:hAnsi="Consolas" w:cs="Consolas"/>
          <w:color w:val="0000FF"/>
          <w:sz w:val="19"/>
          <w:szCs w:val="19"/>
          <w:highlight w:val="white"/>
          <w:lang w:val="en-US" w:eastAsia="nl-BE"/>
        </w:rPr>
        <w:t>public</w:t>
      </w: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</w:t>
      </w:r>
      <w:r w:rsidRPr="00413C3E">
        <w:rPr>
          <w:rFonts w:ascii="Consolas" w:hAnsi="Consolas" w:cs="Consolas"/>
          <w:color w:val="0000FF"/>
          <w:sz w:val="19"/>
          <w:szCs w:val="19"/>
          <w:highlight w:val="white"/>
          <w:lang w:val="en-US" w:eastAsia="nl-BE"/>
        </w:rPr>
        <w:t>interface</w:t>
      </w: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</w:t>
      </w:r>
      <w:r w:rsidRPr="00413C3E">
        <w:rPr>
          <w:rFonts w:ascii="Consolas" w:hAnsi="Consolas" w:cs="Consolas"/>
          <w:color w:val="2B91AF"/>
          <w:sz w:val="19"/>
          <w:szCs w:val="19"/>
          <w:highlight w:val="white"/>
          <w:lang w:val="en-US" w:eastAsia="nl-BE"/>
        </w:rPr>
        <w:t>IHeadquarters</w:t>
      </w:r>
    </w:p>
    <w:p w:rsidR="00413C3E" w:rsidRPr="00413C3E" w:rsidRDefault="00413C3E" w:rsidP="00413C3E">
      <w:pPr>
        <w:autoSpaceDE w:val="0"/>
        <w:autoSpaceDN w:val="0"/>
        <w:adjustRightInd w:val="0"/>
        <w:spacing w:after="0"/>
        <w:ind w:left="0"/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</w:pP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   {</w:t>
      </w:r>
    </w:p>
    <w:p w:rsidR="00413C3E" w:rsidRPr="00413C3E" w:rsidRDefault="00413C3E" w:rsidP="00413C3E">
      <w:pPr>
        <w:autoSpaceDE w:val="0"/>
        <w:autoSpaceDN w:val="0"/>
        <w:adjustRightInd w:val="0"/>
        <w:spacing w:after="0"/>
        <w:ind w:left="0"/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</w:pP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       </w:t>
      </w:r>
      <w:r w:rsidR="00396286">
        <w:rPr>
          <w:rFonts w:ascii="Consolas" w:hAnsi="Consolas" w:cs="Consolas"/>
          <w:color w:val="0000FF"/>
          <w:sz w:val="19"/>
          <w:szCs w:val="19"/>
          <w:highlight w:val="white"/>
          <w:lang w:val="en-US" w:eastAsia="nl-BE"/>
        </w:rPr>
        <w:t>int</w:t>
      </w: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ReportEnlistment(</w:t>
      </w:r>
      <w:r w:rsidRPr="00413C3E">
        <w:rPr>
          <w:rFonts w:ascii="Consolas" w:hAnsi="Consolas" w:cs="Consolas"/>
          <w:color w:val="0000FF"/>
          <w:sz w:val="19"/>
          <w:szCs w:val="19"/>
          <w:highlight w:val="white"/>
          <w:lang w:val="en-US" w:eastAsia="nl-BE"/>
        </w:rPr>
        <w:t>string</w:t>
      </w: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soldierName);</w:t>
      </w:r>
    </w:p>
    <w:p w:rsidR="00413C3E" w:rsidRPr="00413C3E" w:rsidRDefault="00413C3E" w:rsidP="00413C3E">
      <w:pPr>
        <w:autoSpaceDE w:val="0"/>
        <w:autoSpaceDN w:val="0"/>
        <w:adjustRightInd w:val="0"/>
        <w:spacing w:after="0"/>
        <w:ind w:left="0"/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</w:pP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       </w:t>
      </w:r>
    </w:p>
    <w:p w:rsidR="00413C3E" w:rsidRPr="00413C3E" w:rsidRDefault="00413C3E" w:rsidP="00413C3E">
      <w:pPr>
        <w:autoSpaceDE w:val="0"/>
        <w:autoSpaceDN w:val="0"/>
        <w:adjustRightInd w:val="0"/>
        <w:spacing w:after="0"/>
        <w:ind w:left="0"/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</w:pP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       </w:t>
      </w:r>
      <w:r w:rsidRPr="00413C3E">
        <w:rPr>
          <w:rFonts w:ascii="Consolas" w:hAnsi="Consolas" w:cs="Consolas"/>
          <w:color w:val="0000FF"/>
          <w:sz w:val="19"/>
          <w:szCs w:val="19"/>
          <w:highlight w:val="white"/>
          <w:lang w:val="en-US" w:eastAsia="nl-BE"/>
        </w:rPr>
        <w:t>void</w:t>
      </w: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ReportCasualty(</w:t>
      </w:r>
      <w:r w:rsidR="00396286">
        <w:rPr>
          <w:rFonts w:ascii="Consolas" w:hAnsi="Consolas" w:cs="Consolas"/>
          <w:color w:val="0000FF"/>
          <w:sz w:val="19"/>
          <w:szCs w:val="19"/>
          <w:highlight w:val="white"/>
          <w:lang w:val="en-US" w:eastAsia="nl-BE"/>
        </w:rPr>
        <w:t>int</w:t>
      </w: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soldier</w:t>
      </w:r>
      <w:r w:rsidR="00396286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>Id</w:t>
      </w: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>);</w:t>
      </w:r>
    </w:p>
    <w:p w:rsidR="00413C3E" w:rsidRPr="00413C3E" w:rsidRDefault="00413C3E" w:rsidP="00413C3E">
      <w:pPr>
        <w:autoSpaceDE w:val="0"/>
        <w:autoSpaceDN w:val="0"/>
        <w:adjustRightInd w:val="0"/>
        <w:spacing w:after="0"/>
        <w:ind w:left="0"/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</w:pPr>
    </w:p>
    <w:p w:rsidR="00413C3E" w:rsidRPr="00413C3E" w:rsidRDefault="00413C3E" w:rsidP="00413C3E">
      <w:pPr>
        <w:autoSpaceDE w:val="0"/>
        <w:autoSpaceDN w:val="0"/>
        <w:adjustRightInd w:val="0"/>
        <w:spacing w:after="0"/>
        <w:ind w:left="0"/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</w:pP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       </w:t>
      </w:r>
      <w:r w:rsidRPr="00413C3E">
        <w:rPr>
          <w:rFonts w:ascii="Consolas" w:hAnsi="Consolas" w:cs="Consolas"/>
          <w:color w:val="0000FF"/>
          <w:sz w:val="19"/>
          <w:szCs w:val="19"/>
          <w:highlight w:val="white"/>
          <w:lang w:val="en-US" w:eastAsia="nl-BE"/>
        </w:rPr>
        <w:t>void</w:t>
      </w: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ReportVictory(</w:t>
      </w:r>
      <w:r w:rsidRPr="00413C3E">
        <w:rPr>
          <w:rFonts w:ascii="Consolas" w:hAnsi="Consolas" w:cs="Consolas"/>
          <w:color w:val="0000FF"/>
          <w:sz w:val="19"/>
          <w:szCs w:val="19"/>
          <w:highlight w:val="white"/>
          <w:lang w:val="en-US" w:eastAsia="nl-BE"/>
        </w:rPr>
        <w:t>int</w:t>
      </w:r>
      <w:r w:rsidRPr="00413C3E"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remainingNumberOfSoldiers);</w:t>
      </w:r>
    </w:p>
    <w:p w:rsidR="00413C3E" w:rsidRDefault="00413C3E" w:rsidP="00413C3E">
      <w:pPr>
        <w:rPr>
          <w:rFonts w:ascii="Consolas" w:hAnsi="Consolas" w:cs="Consolas"/>
          <w:color w:val="000000"/>
          <w:sz w:val="19"/>
          <w:szCs w:val="19"/>
          <w:lang w:val="nl-BE" w:eastAsia="nl-B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nl-B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l-BE" w:eastAsia="nl-BE"/>
        </w:rPr>
        <w:t>}</w:t>
      </w:r>
    </w:p>
    <w:p w:rsidR="00413C3E" w:rsidRDefault="00413C3E" w:rsidP="00413C3E">
      <w:pPr>
        <w:pStyle w:val="ListParagraph"/>
        <w:ind w:left="717"/>
      </w:pPr>
    </w:p>
    <w:p w:rsidR="00396286" w:rsidRDefault="00413C3E" w:rsidP="00413C3E">
      <w:pPr>
        <w:pStyle w:val="ListParagraph"/>
        <w:numPr>
          <w:ilvl w:val="0"/>
          <w:numId w:val="8"/>
        </w:numPr>
      </w:pPr>
      <w:r>
        <w:t>When a soldier is enlisted, this is reported to HQ using the provided interface</w:t>
      </w:r>
    </w:p>
    <w:p w:rsidR="00413C3E" w:rsidRDefault="00396286" w:rsidP="00413C3E">
      <w:pPr>
        <w:pStyle w:val="ListParagraph"/>
        <w:numPr>
          <w:ilvl w:val="0"/>
          <w:numId w:val="8"/>
        </w:numPr>
      </w:pPr>
      <w:r>
        <w:t>An enlisted soldier gets assigned an Id from HQ</w:t>
      </w:r>
    </w:p>
    <w:p w:rsidR="00413C3E" w:rsidRDefault="00413C3E" w:rsidP="00413C3E">
      <w:pPr>
        <w:pStyle w:val="ListParagraph"/>
        <w:numPr>
          <w:ilvl w:val="0"/>
          <w:numId w:val="8"/>
        </w:numPr>
      </w:pPr>
      <w:r>
        <w:t>When a soldier dies, this is also reported to HQ</w:t>
      </w:r>
      <w:r w:rsidR="00396286">
        <w:t xml:space="preserve"> using the soldiers Id</w:t>
      </w:r>
    </w:p>
    <w:p w:rsidR="00413C3E" w:rsidRPr="00413C3E" w:rsidRDefault="00413C3E" w:rsidP="00413C3E">
      <w:pPr>
        <w:pStyle w:val="ListParagraph"/>
        <w:numPr>
          <w:ilvl w:val="0"/>
          <w:numId w:val="8"/>
        </w:numPr>
      </w:pPr>
      <w:r>
        <w:t>When an army wins, this is reported with the remaining number of soldiers in the army</w:t>
      </w:r>
    </w:p>
    <w:p w:rsidR="00413C3E" w:rsidRDefault="00413C3E" w:rsidP="00413C3E"/>
    <w:p w:rsidR="000D581D" w:rsidRPr="000D581D" w:rsidRDefault="00413C3E" w:rsidP="00AF35D1">
      <w:pPr>
        <w:rPr>
          <w:b/>
        </w:rPr>
      </w:pPr>
      <w:r>
        <w:rPr>
          <w:b/>
        </w:rPr>
        <w:t>US6</w:t>
      </w:r>
    </w:p>
    <w:p w:rsidR="000D581D" w:rsidRPr="00AF35D1" w:rsidRDefault="000D581D" w:rsidP="000D581D">
      <w:pPr>
        <w:pStyle w:val="ListParagraph"/>
        <w:numPr>
          <w:ilvl w:val="0"/>
          <w:numId w:val="8"/>
        </w:numPr>
      </w:pPr>
      <w:r w:rsidRPr="00AF35D1">
        <w:t>There are specialized weapons for the highly trained soldiers:</w:t>
      </w:r>
    </w:p>
    <w:p w:rsidR="000D581D" w:rsidRPr="00AF35D1" w:rsidRDefault="000D581D" w:rsidP="000D581D">
      <w:pPr>
        <w:pStyle w:val="ListParagraph"/>
        <w:numPr>
          <w:ilvl w:val="1"/>
          <w:numId w:val="8"/>
        </w:numPr>
      </w:pPr>
      <w:r w:rsidRPr="00AF35D1">
        <w:t>BroadSword</w:t>
      </w:r>
      <w:r w:rsidRPr="00AF35D1">
        <w:tab/>
      </w:r>
      <w:r w:rsidRPr="00AF35D1">
        <w:tab/>
      </w:r>
      <w:r w:rsidRPr="00AF35D1">
        <w:tab/>
        <w:t>5</w:t>
      </w:r>
    </w:p>
    <w:p w:rsidR="000D581D" w:rsidRPr="00AF35D1" w:rsidRDefault="000D581D" w:rsidP="000D581D">
      <w:pPr>
        <w:pStyle w:val="ListParagraph"/>
        <w:numPr>
          <w:ilvl w:val="1"/>
          <w:numId w:val="8"/>
        </w:numPr>
      </w:pPr>
      <w:r w:rsidRPr="00AF35D1">
        <w:t xml:space="preserve">TwoHandedSword </w:t>
      </w:r>
      <w:r w:rsidRPr="00AF35D1">
        <w:tab/>
      </w:r>
      <w:r w:rsidRPr="00AF35D1">
        <w:tab/>
        <w:t>2 * damage of sword</w:t>
      </w:r>
    </w:p>
    <w:p w:rsidR="000D581D" w:rsidRPr="00AF35D1" w:rsidRDefault="000D581D" w:rsidP="000D581D">
      <w:pPr>
        <w:pStyle w:val="ListParagraph"/>
        <w:numPr>
          <w:ilvl w:val="1"/>
          <w:numId w:val="8"/>
        </w:numPr>
      </w:pPr>
      <w:r w:rsidRPr="00AF35D1">
        <w:t xml:space="preserve">BroadAxe </w:t>
      </w:r>
      <w:r w:rsidRPr="00AF35D1">
        <w:tab/>
        <w:t xml:space="preserve"> </w:t>
      </w:r>
      <w:r>
        <w:tab/>
      </w:r>
      <w:r>
        <w:tab/>
      </w:r>
      <w:r w:rsidRPr="00AF35D1">
        <w:t>2 + Damage of axe</w:t>
      </w:r>
    </w:p>
    <w:p w:rsidR="000D581D" w:rsidRPr="00AF35D1" w:rsidRDefault="000D581D" w:rsidP="000D581D">
      <w:pPr>
        <w:pStyle w:val="ListParagraph"/>
        <w:numPr>
          <w:ilvl w:val="1"/>
          <w:numId w:val="8"/>
        </w:numPr>
      </w:pPr>
      <w:r w:rsidRPr="00AF35D1">
        <w:t xml:space="preserve">Trident </w:t>
      </w:r>
      <w:r w:rsidRPr="00AF35D1">
        <w:tab/>
      </w:r>
      <w:r w:rsidRPr="00AF35D1">
        <w:tab/>
      </w:r>
      <w:r w:rsidRPr="00AF35D1">
        <w:tab/>
      </w:r>
      <w:r w:rsidRPr="00AF35D1">
        <w:tab/>
        <w:t>3 * damage of spear</w:t>
      </w:r>
    </w:p>
    <w:p w:rsidR="00E135E3" w:rsidRDefault="000D581D" w:rsidP="000D581D">
      <w:pPr>
        <w:pStyle w:val="ListParagraph"/>
        <w:numPr>
          <w:ilvl w:val="1"/>
          <w:numId w:val="8"/>
        </w:numPr>
      </w:pPr>
      <w:r w:rsidRPr="00AF35D1">
        <w:t>BrassKnuckles</w:t>
      </w:r>
      <w:r w:rsidRPr="00AF35D1">
        <w:tab/>
      </w:r>
      <w:r w:rsidRPr="00AF35D1">
        <w:tab/>
      </w:r>
      <w:r w:rsidRPr="00AF35D1">
        <w:tab/>
        <w:t>2 * damage of barefist</w:t>
      </w:r>
    </w:p>
    <w:p w:rsidR="00676CD9" w:rsidRDefault="00676CD9" w:rsidP="00676CD9"/>
    <w:p w:rsidR="00676CD9" w:rsidRDefault="00676CD9" w:rsidP="00676CD9">
      <w:pPr>
        <w:rPr>
          <w:b/>
        </w:rPr>
      </w:pPr>
      <w:r w:rsidRPr="00676CD9">
        <w:rPr>
          <w:b/>
        </w:rPr>
        <w:t>BONUS</w:t>
      </w:r>
    </w:p>
    <w:p w:rsidR="00676CD9" w:rsidRDefault="00413C3E" w:rsidP="00676CD9">
      <w:pPr>
        <w:rPr>
          <w:b/>
        </w:rPr>
      </w:pPr>
      <w:r>
        <w:rPr>
          <w:b/>
        </w:rPr>
        <w:t>US7</w:t>
      </w:r>
    </w:p>
    <w:p w:rsidR="00676CD9" w:rsidRPr="00676CD9" w:rsidRDefault="00676CD9" w:rsidP="00676CD9">
      <w:pPr>
        <w:pStyle w:val="ListParagraph"/>
        <w:numPr>
          <w:ilvl w:val="0"/>
          <w:numId w:val="8"/>
        </w:numPr>
        <w:rPr>
          <w:b/>
        </w:rPr>
      </w:pPr>
      <w:r>
        <w:t>Weapons have specification which grant a damage bonus of 3:</w:t>
      </w:r>
    </w:p>
    <w:p w:rsidR="00676CD9" w:rsidRPr="00676CD9" w:rsidRDefault="00676CD9" w:rsidP="00676CD9">
      <w:pPr>
        <w:pStyle w:val="ListParagraph"/>
        <w:numPr>
          <w:ilvl w:val="1"/>
          <w:numId w:val="8"/>
        </w:numPr>
        <w:rPr>
          <w:b/>
        </w:rPr>
      </w:pPr>
      <w:r>
        <w:t>Axes over Spears</w:t>
      </w:r>
    </w:p>
    <w:p w:rsidR="00676CD9" w:rsidRPr="00676CD9" w:rsidRDefault="00676CD9" w:rsidP="00676CD9">
      <w:pPr>
        <w:pStyle w:val="ListParagraph"/>
        <w:numPr>
          <w:ilvl w:val="1"/>
          <w:numId w:val="8"/>
        </w:numPr>
        <w:rPr>
          <w:b/>
        </w:rPr>
      </w:pPr>
      <w:r>
        <w:t>Spears over Swords</w:t>
      </w:r>
    </w:p>
    <w:p w:rsidR="00676CD9" w:rsidRPr="00676CD9" w:rsidRDefault="00676CD9" w:rsidP="00676CD9">
      <w:pPr>
        <w:pStyle w:val="ListParagraph"/>
        <w:numPr>
          <w:ilvl w:val="1"/>
          <w:numId w:val="8"/>
        </w:numPr>
        <w:rPr>
          <w:b/>
        </w:rPr>
      </w:pPr>
      <w:r>
        <w:t>Swords over Axes</w:t>
      </w:r>
    </w:p>
    <w:p w:rsidR="00676CD9" w:rsidRPr="00676CD9" w:rsidRDefault="00676CD9" w:rsidP="00676CD9">
      <w:pPr>
        <w:pStyle w:val="ListParagraph"/>
        <w:numPr>
          <w:ilvl w:val="0"/>
          <w:numId w:val="8"/>
        </w:numPr>
        <w:rPr>
          <w:b/>
        </w:rPr>
      </w:pPr>
      <w:r>
        <w:t>In a soldier to soldier fight, these bones apply to the attacker</w:t>
      </w:r>
    </w:p>
    <w:p w:rsidR="00676CD9" w:rsidRPr="00676CD9" w:rsidRDefault="00676CD9" w:rsidP="00676CD9">
      <w:pPr>
        <w:pStyle w:val="ListParagraph"/>
        <w:numPr>
          <w:ilvl w:val="0"/>
          <w:numId w:val="8"/>
        </w:numPr>
        <w:rPr>
          <w:b/>
        </w:rPr>
      </w:pPr>
      <w:r>
        <w:t>If no specificiation can be applied (i.e.  barefirst or same weapon), no bonus assigned.</w:t>
      </w:r>
    </w:p>
    <w:sectPr w:rsidR="00676CD9" w:rsidRPr="00676CD9" w:rsidSect="005B53D0">
      <w:headerReference w:type="default" r:id="rId21"/>
      <w:footerReference w:type="default" r:id="rId22"/>
      <w:headerReference w:type="first" r:id="rId23"/>
      <w:footerReference w:type="first" r:id="rId24"/>
      <w:pgSz w:w="11907" w:h="16840" w:code="9"/>
      <w:pgMar w:top="1814" w:right="1134" w:bottom="1701" w:left="1814" w:header="284" w:footer="79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109" w:rsidRDefault="00C35109">
      <w:r>
        <w:separator/>
      </w:r>
    </w:p>
  </w:endnote>
  <w:endnote w:type="continuationSeparator" w:id="0">
    <w:p w:rsidR="00C35109" w:rsidRDefault="00C35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0719397"/>
      <w:docPartObj>
        <w:docPartGallery w:val="Page Numbers (Bottom of Page)"/>
        <w:docPartUnique/>
      </w:docPartObj>
    </w:sdtPr>
    <w:sdtEndPr/>
    <w:sdtContent>
      <w:sdt>
        <w:sdtPr>
          <w:id w:val="-1911841771"/>
          <w:docPartObj>
            <w:docPartGallery w:val="Page Numbers (Top of Page)"/>
            <w:docPartUnique/>
          </w:docPartObj>
        </w:sdtPr>
        <w:sdtEndPr/>
        <w:sdtContent>
          <w:p w:rsidR="005B53D0" w:rsidRDefault="005B53D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42061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42061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332940" w:rsidRDefault="003329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46333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B53D0" w:rsidRDefault="005B53D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F77ECF" w:rsidRDefault="00F77ECF" w:rsidP="00BA693C">
    <w:pPr>
      <w:tabs>
        <w:tab w:val="center" w:pos="4536"/>
        <w:tab w:val="right" w:pos="8931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109" w:rsidRDefault="00C35109">
      <w:r>
        <w:separator/>
      </w:r>
    </w:p>
  </w:footnote>
  <w:footnote w:type="continuationSeparator" w:id="0">
    <w:p w:rsidR="00C35109" w:rsidRDefault="00C351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940" w:rsidRDefault="00332940" w:rsidP="00B74120">
    <w:pPr>
      <w:spacing w:before="120"/>
      <w:jc w:val="right"/>
    </w:pPr>
    <w:r>
      <w:rPr>
        <w:noProof/>
        <w:lang w:val="nl-BE" w:eastAsia="nl-BE"/>
      </w:rPr>
      <w:drawing>
        <wp:anchor distT="0" distB="0" distL="114300" distR="114300" simplePos="0" relativeHeight="251659264" behindDoc="1" locked="0" layoutInCell="1" allowOverlap="1" wp14:anchorId="5945EFE7" wp14:editId="6B1147C2">
          <wp:simplePos x="0" y="0"/>
          <wp:positionH relativeFrom="page">
            <wp:posOffset>0</wp:posOffset>
          </wp:positionH>
          <wp:positionV relativeFrom="page">
            <wp:posOffset>-9525</wp:posOffset>
          </wp:positionV>
          <wp:extent cx="7559040" cy="1173480"/>
          <wp:effectExtent l="0" t="0" r="3810" b="7620"/>
          <wp:wrapTopAndBottom/>
          <wp:docPr id="4" name="Picture 1" descr="WORD_header_portra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header_portrai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040" cy="1173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937B5">
      <w:t>Labs</w:t>
    </w:r>
  </w:p>
  <w:p w:rsidR="00DC5FB0" w:rsidRPr="00E87A8C" w:rsidRDefault="00DC5FB0" w:rsidP="00E01A3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940" w:rsidRDefault="00332940">
    <w:pPr>
      <w:pStyle w:val="Header"/>
    </w:pPr>
    <w:r>
      <w:rPr>
        <w:noProof/>
        <w:lang w:val="nl-BE" w:eastAsia="nl-BE"/>
      </w:rPr>
      <w:drawing>
        <wp:anchor distT="0" distB="0" distL="114300" distR="114300" simplePos="0" relativeHeight="251661312" behindDoc="0" locked="0" layoutInCell="1" allowOverlap="1" wp14:anchorId="21E4B948" wp14:editId="5EA4BE5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040" cy="1504950"/>
          <wp:effectExtent l="19050" t="0" r="3810" b="0"/>
          <wp:wrapSquare wrapText="bothSides"/>
          <wp:docPr id="12" name="Picture 8" descr="WORD_header_1_E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header_1_EN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040" cy="1504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74120" w:rsidRPr="00E87A8C" w:rsidRDefault="00B74120" w:rsidP="00B74120">
    <w:pPr>
      <w:spacing w:before="12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00737"/>
    <w:multiLevelType w:val="multilevel"/>
    <w:tmpl w:val="5B125D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rptHeading2"/>
      <w:lvlText w:val="%1.%2"/>
      <w:lvlJc w:val="left"/>
      <w:pPr>
        <w:ind w:left="576" w:hanging="40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B3F4475"/>
    <w:multiLevelType w:val="hybridMultilevel"/>
    <w:tmpl w:val="F042C46C"/>
    <w:lvl w:ilvl="0" w:tplc="FBF6B0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E8C0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FA8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7CA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265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941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ACE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547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9C4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9B73581"/>
    <w:multiLevelType w:val="hybridMultilevel"/>
    <w:tmpl w:val="BF5822C6"/>
    <w:lvl w:ilvl="0" w:tplc="E5EC0F76">
      <w:start w:val="1"/>
      <w:numFmt w:val="bullet"/>
      <w:suff w:val="space"/>
      <w:lvlText w:val="•"/>
      <w:lvlJc w:val="left"/>
      <w:pPr>
        <w:ind w:left="397" w:hanging="37"/>
      </w:pPr>
      <w:rPr>
        <w:rFonts w:ascii="Arial" w:hAnsi="Arial" w:hint="default"/>
      </w:rPr>
    </w:lvl>
    <w:lvl w:ilvl="1" w:tplc="6F327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148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465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143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2E5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3C5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A8E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87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B843E6F"/>
    <w:multiLevelType w:val="multilevel"/>
    <w:tmpl w:val="17D83F92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4CBA4974"/>
    <w:multiLevelType w:val="hybridMultilevel"/>
    <w:tmpl w:val="B22CCC70"/>
    <w:lvl w:ilvl="0" w:tplc="D850ECD8">
      <w:numFmt w:val="bullet"/>
      <w:lvlText w:val=""/>
      <w:lvlJc w:val="left"/>
      <w:pPr>
        <w:ind w:left="717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>
    <w:nsid w:val="5A801FBB"/>
    <w:multiLevelType w:val="hybridMultilevel"/>
    <w:tmpl w:val="E98ADADA"/>
    <w:lvl w:ilvl="0" w:tplc="93C8F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8207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F45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A3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6CE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2A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004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34D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CCF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49667B8"/>
    <w:multiLevelType w:val="hybridMultilevel"/>
    <w:tmpl w:val="28B64F40"/>
    <w:lvl w:ilvl="0" w:tplc="062C3C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701970"/>
    <w:multiLevelType w:val="hybridMultilevel"/>
    <w:tmpl w:val="3FC846C8"/>
    <w:lvl w:ilvl="0" w:tplc="D7BE4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D45B54">
      <w:start w:val="114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0AB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60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86E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E5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C2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F05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7AF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DE47A6E"/>
    <w:multiLevelType w:val="multilevel"/>
    <w:tmpl w:val="21E810A4"/>
    <w:lvl w:ilvl="0">
      <w:start w:val="1"/>
      <w:numFmt w:val="bullet"/>
      <w:pStyle w:val="Bullet"/>
      <w:lvlText w:val=""/>
      <w:lvlJc w:val="left"/>
      <w:pPr>
        <w:ind w:left="360" w:hanging="360"/>
      </w:pPr>
      <w:rPr>
        <w:rFonts w:ascii="Wingdings" w:hAnsi="Wingdings" w:hint="default"/>
        <w:color w:val="184078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8407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84078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84278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84078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84278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84078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84278"/>
      </w:rPr>
    </w:lvl>
    <w:lvl w:ilvl="8">
      <w:start w:val="1"/>
      <w:numFmt w:val="bullet"/>
      <w:lvlRestart w:val="5"/>
      <w:lvlText w:val=""/>
      <w:lvlJc w:val="left"/>
      <w:pPr>
        <w:ind w:left="3240" w:hanging="360"/>
      </w:pPr>
      <w:rPr>
        <w:rFonts w:ascii="Wingdings" w:hAnsi="Wingdings" w:hint="default"/>
        <w:color w:val="184078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940"/>
    <w:rsid w:val="00014140"/>
    <w:rsid w:val="00014CD9"/>
    <w:rsid w:val="00016746"/>
    <w:rsid w:val="000175FF"/>
    <w:rsid w:val="000373A8"/>
    <w:rsid w:val="00051602"/>
    <w:rsid w:val="000660B5"/>
    <w:rsid w:val="00074D0F"/>
    <w:rsid w:val="00095711"/>
    <w:rsid w:val="00096D89"/>
    <w:rsid w:val="00097586"/>
    <w:rsid w:val="000A287F"/>
    <w:rsid w:val="000A6B73"/>
    <w:rsid w:val="000A777E"/>
    <w:rsid w:val="000B1294"/>
    <w:rsid w:val="000B728B"/>
    <w:rsid w:val="000D581D"/>
    <w:rsid w:val="000D5FD1"/>
    <w:rsid w:val="000F50A0"/>
    <w:rsid w:val="00106EFB"/>
    <w:rsid w:val="00115121"/>
    <w:rsid w:val="0011713D"/>
    <w:rsid w:val="0012584F"/>
    <w:rsid w:val="00126F1F"/>
    <w:rsid w:val="00130C20"/>
    <w:rsid w:val="00131925"/>
    <w:rsid w:val="001329CD"/>
    <w:rsid w:val="0013331E"/>
    <w:rsid w:val="00134F31"/>
    <w:rsid w:val="001455F1"/>
    <w:rsid w:val="00152BE2"/>
    <w:rsid w:val="00156037"/>
    <w:rsid w:val="00157603"/>
    <w:rsid w:val="00162EEC"/>
    <w:rsid w:val="0016534B"/>
    <w:rsid w:val="00184DEE"/>
    <w:rsid w:val="00186FF2"/>
    <w:rsid w:val="00187E0C"/>
    <w:rsid w:val="00190C62"/>
    <w:rsid w:val="00192318"/>
    <w:rsid w:val="00196AE3"/>
    <w:rsid w:val="001A6992"/>
    <w:rsid w:val="001D540A"/>
    <w:rsid w:val="001D7154"/>
    <w:rsid w:val="001E30DB"/>
    <w:rsid w:val="001E339D"/>
    <w:rsid w:val="001F0A1D"/>
    <w:rsid w:val="00200B3A"/>
    <w:rsid w:val="00207D7E"/>
    <w:rsid w:val="002248D2"/>
    <w:rsid w:val="00226CEA"/>
    <w:rsid w:val="00227A70"/>
    <w:rsid w:val="00231879"/>
    <w:rsid w:val="00231BA7"/>
    <w:rsid w:val="002543FB"/>
    <w:rsid w:val="00256068"/>
    <w:rsid w:val="002565A2"/>
    <w:rsid w:val="00272A6A"/>
    <w:rsid w:val="0027369F"/>
    <w:rsid w:val="0027551F"/>
    <w:rsid w:val="0028506A"/>
    <w:rsid w:val="002875AC"/>
    <w:rsid w:val="00296B10"/>
    <w:rsid w:val="002A3E1A"/>
    <w:rsid w:val="002A703D"/>
    <w:rsid w:val="002A709F"/>
    <w:rsid w:val="002C469A"/>
    <w:rsid w:val="002D25B5"/>
    <w:rsid w:val="002D48C5"/>
    <w:rsid w:val="003063A0"/>
    <w:rsid w:val="00314B17"/>
    <w:rsid w:val="0032037D"/>
    <w:rsid w:val="00330DE1"/>
    <w:rsid w:val="003325C4"/>
    <w:rsid w:val="00332940"/>
    <w:rsid w:val="003361C6"/>
    <w:rsid w:val="00337517"/>
    <w:rsid w:val="00343FE9"/>
    <w:rsid w:val="003601AA"/>
    <w:rsid w:val="00364ED1"/>
    <w:rsid w:val="00366512"/>
    <w:rsid w:val="00366862"/>
    <w:rsid w:val="003676D0"/>
    <w:rsid w:val="0037207B"/>
    <w:rsid w:val="00372277"/>
    <w:rsid w:val="003922D4"/>
    <w:rsid w:val="00395067"/>
    <w:rsid w:val="00395F9F"/>
    <w:rsid w:val="00396286"/>
    <w:rsid w:val="003A4B73"/>
    <w:rsid w:val="003A5702"/>
    <w:rsid w:val="003A6C64"/>
    <w:rsid w:val="003B7845"/>
    <w:rsid w:val="003C0042"/>
    <w:rsid w:val="003C4034"/>
    <w:rsid w:val="003C7E4F"/>
    <w:rsid w:val="003D01A6"/>
    <w:rsid w:val="003D1007"/>
    <w:rsid w:val="003D3403"/>
    <w:rsid w:val="003D58D7"/>
    <w:rsid w:val="003E1A28"/>
    <w:rsid w:val="003E73C6"/>
    <w:rsid w:val="003E7C69"/>
    <w:rsid w:val="00400030"/>
    <w:rsid w:val="00401B19"/>
    <w:rsid w:val="00403F2E"/>
    <w:rsid w:val="00413C3E"/>
    <w:rsid w:val="00420619"/>
    <w:rsid w:val="00423C9E"/>
    <w:rsid w:val="00426D80"/>
    <w:rsid w:val="004272CD"/>
    <w:rsid w:val="0043347A"/>
    <w:rsid w:val="00444A12"/>
    <w:rsid w:val="00454AAF"/>
    <w:rsid w:val="00454E1D"/>
    <w:rsid w:val="00465151"/>
    <w:rsid w:val="004A2094"/>
    <w:rsid w:val="004E0B28"/>
    <w:rsid w:val="004E4549"/>
    <w:rsid w:val="004E7ABA"/>
    <w:rsid w:val="004F00E9"/>
    <w:rsid w:val="004F0C77"/>
    <w:rsid w:val="00502646"/>
    <w:rsid w:val="00505C93"/>
    <w:rsid w:val="00506022"/>
    <w:rsid w:val="005070CB"/>
    <w:rsid w:val="00516A93"/>
    <w:rsid w:val="005173F7"/>
    <w:rsid w:val="00520C82"/>
    <w:rsid w:val="00521A5B"/>
    <w:rsid w:val="00524709"/>
    <w:rsid w:val="00526F41"/>
    <w:rsid w:val="00527214"/>
    <w:rsid w:val="005336EF"/>
    <w:rsid w:val="00534246"/>
    <w:rsid w:val="00534A18"/>
    <w:rsid w:val="00541FA6"/>
    <w:rsid w:val="00544D5B"/>
    <w:rsid w:val="00546E49"/>
    <w:rsid w:val="0055439F"/>
    <w:rsid w:val="005706B0"/>
    <w:rsid w:val="00573E98"/>
    <w:rsid w:val="00576992"/>
    <w:rsid w:val="00582185"/>
    <w:rsid w:val="005B1FC7"/>
    <w:rsid w:val="005B53D0"/>
    <w:rsid w:val="005B7B91"/>
    <w:rsid w:val="005D0DF0"/>
    <w:rsid w:val="005D28D7"/>
    <w:rsid w:val="005D70DB"/>
    <w:rsid w:val="005E00FF"/>
    <w:rsid w:val="005E4438"/>
    <w:rsid w:val="005E5176"/>
    <w:rsid w:val="005F6DC2"/>
    <w:rsid w:val="00601D62"/>
    <w:rsid w:val="00603AF2"/>
    <w:rsid w:val="006219FA"/>
    <w:rsid w:val="00626F9E"/>
    <w:rsid w:val="006354BD"/>
    <w:rsid w:val="006435DE"/>
    <w:rsid w:val="006628A1"/>
    <w:rsid w:val="0066336A"/>
    <w:rsid w:val="0066390B"/>
    <w:rsid w:val="006761F1"/>
    <w:rsid w:val="00676CD9"/>
    <w:rsid w:val="00680863"/>
    <w:rsid w:val="00681940"/>
    <w:rsid w:val="0069496E"/>
    <w:rsid w:val="006A0CA7"/>
    <w:rsid w:val="006A1520"/>
    <w:rsid w:val="006A2A21"/>
    <w:rsid w:val="006B6374"/>
    <w:rsid w:val="006C017F"/>
    <w:rsid w:val="006D37F7"/>
    <w:rsid w:val="006E35A2"/>
    <w:rsid w:val="006E70FD"/>
    <w:rsid w:val="006F3B38"/>
    <w:rsid w:val="006F4C5E"/>
    <w:rsid w:val="007062D9"/>
    <w:rsid w:val="007073B1"/>
    <w:rsid w:val="00715638"/>
    <w:rsid w:val="00723795"/>
    <w:rsid w:val="00723F51"/>
    <w:rsid w:val="00735CFE"/>
    <w:rsid w:val="0074644A"/>
    <w:rsid w:val="007477DB"/>
    <w:rsid w:val="00757020"/>
    <w:rsid w:val="007610A2"/>
    <w:rsid w:val="00766E44"/>
    <w:rsid w:val="007708F3"/>
    <w:rsid w:val="0077101C"/>
    <w:rsid w:val="00774270"/>
    <w:rsid w:val="007844A5"/>
    <w:rsid w:val="00785529"/>
    <w:rsid w:val="00790424"/>
    <w:rsid w:val="0079725F"/>
    <w:rsid w:val="007A31E7"/>
    <w:rsid w:val="007A610F"/>
    <w:rsid w:val="007B0AC7"/>
    <w:rsid w:val="007B2CD8"/>
    <w:rsid w:val="007B2EC8"/>
    <w:rsid w:val="007B3DBE"/>
    <w:rsid w:val="007B68B4"/>
    <w:rsid w:val="007D164D"/>
    <w:rsid w:val="007D3086"/>
    <w:rsid w:val="007D3FF1"/>
    <w:rsid w:val="007D4973"/>
    <w:rsid w:val="007F060E"/>
    <w:rsid w:val="007F1E13"/>
    <w:rsid w:val="007F4354"/>
    <w:rsid w:val="0080342E"/>
    <w:rsid w:val="00811949"/>
    <w:rsid w:val="00836EAE"/>
    <w:rsid w:val="00841BE9"/>
    <w:rsid w:val="008426A5"/>
    <w:rsid w:val="0084675B"/>
    <w:rsid w:val="00847C6D"/>
    <w:rsid w:val="008501E4"/>
    <w:rsid w:val="008551D7"/>
    <w:rsid w:val="0086383A"/>
    <w:rsid w:val="00865824"/>
    <w:rsid w:val="00865B68"/>
    <w:rsid w:val="0086761C"/>
    <w:rsid w:val="00870FBA"/>
    <w:rsid w:val="00872EEF"/>
    <w:rsid w:val="00885EED"/>
    <w:rsid w:val="00887128"/>
    <w:rsid w:val="008917E4"/>
    <w:rsid w:val="0089381F"/>
    <w:rsid w:val="00897553"/>
    <w:rsid w:val="0089767B"/>
    <w:rsid w:val="008B5E85"/>
    <w:rsid w:val="008B63ED"/>
    <w:rsid w:val="008C2A01"/>
    <w:rsid w:val="008C7C14"/>
    <w:rsid w:val="008D1015"/>
    <w:rsid w:val="008D273F"/>
    <w:rsid w:val="008D4839"/>
    <w:rsid w:val="008E2274"/>
    <w:rsid w:val="008F104F"/>
    <w:rsid w:val="00901257"/>
    <w:rsid w:val="00902478"/>
    <w:rsid w:val="00921E41"/>
    <w:rsid w:val="0092385F"/>
    <w:rsid w:val="00926D75"/>
    <w:rsid w:val="00932341"/>
    <w:rsid w:val="00934E51"/>
    <w:rsid w:val="0093564A"/>
    <w:rsid w:val="009374F4"/>
    <w:rsid w:val="00944664"/>
    <w:rsid w:val="00944919"/>
    <w:rsid w:val="00947AF9"/>
    <w:rsid w:val="00953871"/>
    <w:rsid w:val="009658D4"/>
    <w:rsid w:val="009678C0"/>
    <w:rsid w:val="009709EC"/>
    <w:rsid w:val="009842C5"/>
    <w:rsid w:val="00994271"/>
    <w:rsid w:val="009A144D"/>
    <w:rsid w:val="009A7855"/>
    <w:rsid w:val="009B6B28"/>
    <w:rsid w:val="009C6CB8"/>
    <w:rsid w:val="009D6354"/>
    <w:rsid w:val="009E148B"/>
    <w:rsid w:val="009E7EA8"/>
    <w:rsid w:val="009F679E"/>
    <w:rsid w:val="00A06419"/>
    <w:rsid w:val="00A0780D"/>
    <w:rsid w:val="00A07A50"/>
    <w:rsid w:val="00A17526"/>
    <w:rsid w:val="00A22BE9"/>
    <w:rsid w:val="00A246A4"/>
    <w:rsid w:val="00A32340"/>
    <w:rsid w:val="00A35564"/>
    <w:rsid w:val="00A40635"/>
    <w:rsid w:val="00A40F0B"/>
    <w:rsid w:val="00A428B3"/>
    <w:rsid w:val="00A479D6"/>
    <w:rsid w:val="00A50C77"/>
    <w:rsid w:val="00A53499"/>
    <w:rsid w:val="00A616B1"/>
    <w:rsid w:val="00A729C4"/>
    <w:rsid w:val="00A74BF6"/>
    <w:rsid w:val="00A77B33"/>
    <w:rsid w:val="00A94454"/>
    <w:rsid w:val="00AB3997"/>
    <w:rsid w:val="00AB5856"/>
    <w:rsid w:val="00AB7763"/>
    <w:rsid w:val="00AC7736"/>
    <w:rsid w:val="00AD080E"/>
    <w:rsid w:val="00AD3B1C"/>
    <w:rsid w:val="00AE0CEF"/>
    <w:rsid w:val="00AE4BEA"/>
    <w:rsid w:val="00AF35D1"/>
    <w:rsid w:val="00B03802"/>
    <w:rsid w:val="00B04CF1"/>
    <w:rsid w:val="00B10645"/>
    <w:rsid w:val="00B119E0"/>
    <w:rsid w:val="00B1625E"/>
    <w:rsid w:val="00B20CD8"/>
    <w:rsid w:val="00B45DFD"/>
    <w:rsid w:val="00B51D26"/>
    <w:rsid w:val="00B701E4"/>
    <w:rsid w:val="00B74120"/>
    <w:rsid w:val="00B74BDE"/>
    <w:rsid w:val="00B812A6"/>
    <w:rsid w:val="00B82A58"/>
    <w:rsid w:val="00B870AA"/>
    <w:rsid w:val="00B95815"/>
    <w:rsid w:val="00BA17A9"/>
    <w:rsid w:val="00BA4051"/>
    <w:rsid w:val="00BA40C7"/>
    <w:rsid w:val="00BA693C"/>
    <w:rsid w:val="00BB6B73"/>
    <w:rsid w:val="00BC6B60"/>
    <w:rsid w:val="00BD5A80"/>
    <w:rsid w:val="00BE3080"/>
    <w:rsid w:val="00BF1070"/>
    <w:rsid w:val="00BF58D9"/>
    <w:rsid w:val="00BF604D"/>
    <w:rsid w:val="00C00D23"/>
    <w:rsid w:val="00C00E36"/>
    <w:rsid w:val="00C14F96"/>
    <w:rsid w:val="00C15607"/>
    <w:rsid w:val="00C35109"/>
    <w:rsid w:val="00C35764"/>
    <w:rsid w:val="00C56754"/>
    <w:rsid w:val="00C77975"/>
    <w:rsid w:val="00C86107"/>
    <w:rsid w:val="00CC576C"/>
    <w:rsid w:val="00CC6B69"/>
    <w:rsid w:val="00CE0D9A"/>
    <w:rsid w:val="00CE31EF"/>
    <w:rsid w:val="00CE6C6A"/>
    <w:rsid w:val="00CF4D2D"/>
    <w:rsid w:val="00CF54F4"/>
    <w:rsid w:val="00D048CE"/>
    <w:rsid w:val="00D0602F"/>
    <w:rsid w:val="00D07642"/>
    <w:rsid w:val="00D116C5"/>
    <w:rsid w:val="00D21AF5"/>
    <w:rsid w:val="00D26463"/>
    <w:rsid w:val="00D32274"/>
    <w:rsid w:val="00D5034D"/>
    <w:rsid w:val="00D63F0A"/>
    <w:rsid w:val="00D7510F"/>
    <w:rsid w:val="00D75B66"/>
    <w:rsid w:val="00D92340"/>
    <w:rsid w:val="00D9305D"/>
    <w:rsid w:val="00D937B5"/>
    <w:rsid w:val="00DC2E94"/>
    <w:rsid w:val="00DC5FB0"/>
    <w:rsid w:val="00DD3AFD"/>
    <w:rsid w:val="00DD4A9F"/>
    <w:rsid w:val="00DE1EA0"/>
    <w:rsid w:val="00DE4B73"/>
    <w:rsid w:val="00DE5D77"/>
    <w:rsid w:val="00DE7400"/>
    <w:rsid w:val="00DF2AB7"/>
    <w:rsid w:val="00E019F1"/>
    <w:rsid w:val="00E01A31"/>
    <w:rsid w:val="00E02DB5"/>
    <w:rsid w:val="00E135E3"/>
    <w:rsid w:val="00E149AD"/>
    <w:rsid w:val="00E1546D"/>
    <w:rsid w:val="00E26E59"/>
    <w:rsid w:val="00E32CB1"/>
    <w:rsid w:val="00E34767"/>
    <w:rsid w:val="00E433EA"/>
    <w:rsid w:val="00E43F28"/>
    <w:rsid w:val="00E44FCE"/>
    <w:rsid w:val="00E5020D"/>
    <w:rsid w:val="00E609CC"/>
    <w:rsid w:val="00E62884"/>
    <w:rsid w:val="00E6389A"/>
    <w:rsid w:val="00E92284"/>
    <w:rsid w:val="00E94FF5"/>
    <w:rsid w:val="00EA26E8"/>
    <w:rsid w:val="00EA2AF7"/>
    <w:rsid w:val="00EA654F"/>
    <w:rsid w:val="00EB0B97"/>
    <w:rsid w:val="00EC2893"/>
    <w:rsid w:val="00EC47D6"/>
    <w:rsid w:val="00EC4F83"/>
    <w:rsid w:val="00ED2853"/>
    <w:rsid w:val="00ED38F3"/>
    <w:rsid w:val="00EE1599"/>
    <w:rsid w:val="00EE5F2D"/>
    <w:rsid w:val="00EF3EAD"/>
    <w:rsid w:val="00F12141"/>
    <w:rsid w:val="00F12F8D"/>
    <w:rsid w:val="00F178F6"/>
    <w:rsid w:val="00F22675"/>
    <w:rsid w:val="00F229E9"/>
    <w:rsid w:val="00F2407F"/>
    <w:rsid w:val="00F254F7"/>
    <w:rsid w:val="00F27535"/>
    <w:rsid w:val="00F31B87"/>
    <w:rsid w:val="00F32ECF"/>
    <w:rsid w:val="00F37AD8"/>
    <w:rsid w:val="00F54CAE"/>
    <w:rsid w:val="00F558EC"/>
    <w:rsid w:val="00F55917"/>
    <w:rsid w:val="00F65DA3"/>
    <w:rsid w:val="00F66F96"/>
    <w:rsid w:val="00F77ECF"/>
    <w:rsid w:val="00FB12E9"/>
    <w:rsid w:val="00FC078E"/>
    <w:rsid w:val="00FC0B1A"/>
    <w:rsid w:val="00FC735C"/>
    <w:rsid w:val="00FD3C34"/>
    <w:rsid w:val="00FD5D41"/>
    <w:rsid w:val="00FE1144"/>
    <w:rsid w:val="00FE1980"/>
    <w:rsid w:val="00FF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AB3B685E-FB17-4923-A933-A10CD793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nl-BE" w:eastAsia="nl-BE" w:bidi="ar-SA"/>
      </w:rPr>
    </w:rPrDefault>
    <w:pPrDefault>
      <w:pPr>
        <w:spacing w:after="120"/>
        <w:ind w:left="357"/>
      </w:pPr>
    </w:pPrDefault>
  </w:docDefaults>
  <w:latentStyles w:defLockedState="0" w:defUIPriority="0" w:defSemiHidden="0" w:defUnhideWhenUsed="0" w:defQFormat="0" w:count="371">
    <w:lsdException w:name="heading 1" w:qFormat="1"/>
    <w:lsdException w:name="heading 2" w:uiPriority="2" w:qFormat="1"/>
    <w:lsdException w:name="heading 3" w:uiPriority="2" w:qFormat="1"/>
    <w:lsdException w:name="heading 4" w:uiPriority="2" w:qFormat="1"/>
    <w:lsdException w:name="heading 5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kst"/>
    <w:qFormat/>
    <w:rsid w:val="00D63F0A"/>
    <w:rPr>
      <w:rFonts w:ascii="Trebuchet MS" w:hAnsi="Trebuchet MS"/>
      <w:sz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196AE3"/>
    <w:pPr>
      <w:keepNext/>
      <w:numPr>
        <w:numId w:val="3"/>
      </w:numPr>
      <w:spacing w:before="240" w:after="60"/>
      <w:ind w:left="720" w:hanging="720"/>
      <w:outlineLvl w:val="0"/>
    </w:pPr>
    <w:rPr>
      <w:b/>
      <w:caps/>
      <w:color w:val="184278" w:themeColor="accent1"/>
      <w:sz w:val="40"/>
      <w:lang w:val="nl"/>
    </w:rPr>
  </w:style>
  <w:style w:type="paragraph" w:styleId="Heading2">
    <w:name w:val="heading 2"/>
    <w:basedOn w:val="Normal"/>
    <w:next w:val="Normal"/>
    <w:link w:val="Heading2Char"/>
    <w:uiPriority w:val="2"/>
    <w:qFormat/>
    <w:rsid w:val="00196AE3"/>
    <w:pPr>
      <w:keepNext/>
      <w:numPr>
        <w:ilvl w:val="1"/>
        <w:numId w:val="3"/>
      </w:numPr>
      <w:spacing w:before="240"/>
      <w:ind w:left="1077" w:hanging="1077"/>
      <w:outlineLvl w:val="1"/>
    </w:pPr>
    <w:rPr>
      <w:rFonts w:cs="Arial"/>
      <w:b/>
      <w:bCs/>
      <w:iCs/>
      <w:color w:val="184278" w:themeColor="accent1"/>
      <w:sz w:val="36"/>
      <w:szCs w:val="28"/>
      <w:lang w:val="nl"/>
    </w:rPr>
  </w:style>
  <w:style w:type="paragraph" w:styleId="Heading3">
    <w:name w:val="heading 3"/>
    <w:basedOn w:val="Normal"/>
    <w:next w:val="Normal"/>
    <w:link w:val="Heading3Char"/>
    <w:uiPriority w:val="2"/>
    <w:qFormat/>
    <w:rsid w:val="00FC078E"/>
    <w:pPr>
      <w:keepNext/>
      <w:keepLines/>
      <w:numPr>
        <w:ilvl w:val="2"/>
        <w:numId w:val="3"/>
      </w:numPr>
      <w:spacing w:before="240"/>
      <w:ind w:left="1440" w:hanging="1440"/>
      <w:outlineLvl w:val="2"/>
    </w:pPr>
    <w:rPr>
      <w:rFonts w:eastAsiaTheme="majorEastAsia" w:cstheme="majorBidi"/>
      <w:b/>
      <w:bCs/>
      <w:color w:val="7F7F7F" w:themeColor="background2"/>
      <w:sz w:val="26"/>
    </w:rPr>
  </w:style>
  <w:style w:type="paragraph" w:styleId="Heading4">
    <w:name w:val="heading 4"/>
    <w:basedOn w:val="Normal"/>
    <w:next w:val="Normal"/>
    <w:link w:val="Heading4Char"/>
    <w:uiPriority w:val="2"/>
    <w:qFormat/>
    <w:rsid w:val="007B0AC7"/>
    <w:pPr>
      <w:keepNext/>
      <w:numPr>
        <w:ilvl w:val="3"/>
        <w:numId w:val="3"/>
      </w:numPr>
      <w:spacing w:before="240"/>
      <w:ind w:left="1701" w:hanging="1701"/>
      <w:outlineLvl w:val="3"/>
    </w:pPr>
    <w:rPr>
      <w:rFonts w:eastAsiaTheme="majorEastAsia" w:cstheme="majorBidi"/>
      <w:b/>
      <w:bCs/>
      <w:iCs/>
      <w:color w:val="376EAC" w:themeColor="accent4"/>
      <w:sz w:val="24"/>
      <w:lang w:val="nl"/>
    </w:rPr>
  </w:style>
  <w:style w:type="paragraph" w:styleId="Heading5">
    <w:name w:val="heading 5"/>
    <w:aliases w:val="5. Block Label"/>
    <w:basedOn w:val="Normal"/>
    <w:next w:val="Normal"/>
    <w:link w:val="Heading5Char"/>
    <w:qFormat/>
    <w:rsid w:val="0055439F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  <w:color w:val="0C203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5439F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/>
      <w:iCs/>
      <w:color w:val="0C203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qFormat/>
    <w:rsid w:val="0055439F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qFormat/>
    <w:rsid w:val="0055439F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color w:val="363636" w:themeColor="text1" w:themeTint="C9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55439F"/>
    <w:pPr>
      <w:keepNext/>
      <w:keepLines/>
      <w:numPr>
        <w:ilvl w:val="8"/>
        <w:numId w:val="3"/>
      </w:numPr>
      <w:spacing w:before="200"/>
      <w:outlineLvl w:val="8"/>
    </w:pPr>
    <w:rPr>
      <w:rFonts w:eastAsiaTheme="majorEastAsia" w:cstheme="majorBidi"/>
      <w:i/>
      <w:iCs/>
      <w:color w:val="363636" w:themeColor="text1" w:themeTint="C9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F604D"/>
    <w:pPr>
      <w:ind w:left="720"/>
      <w:contextualSpacing/>
    </w:pPr>
  </w:style>
  <w:style w:type="paragraph" w:customStyle="1" w:styleId="Bullet">
    <w:name w:val="Bullet"/>
    <w:basedOn w:val="ListParagraph"/>
    <w:link w:val="BulletChar"/>
    <w:qFormat/>
    <w:rsid w:val="00BF604D"/>
    <w:pPr>
      <w:numPr>
        <w:numId w:val="1"/>
      </w:numPr>
    </w:pPr>
    <w:rPr>
      <w:lang w:val="nl-BE"/>
    </w:rPr>
  </w:style>
  <w:style w:type="paragraph" w:styleId="Footer">
    <w:name w:val="footer"/>
    <w:basedOn w:val="Normal"/>
    <w:link w:val="FooterChar"/>
    <w:uiPriority w:val="99"/>
    <w:rsid w:val="00E87A8C"/>
    <w:pPr>
      <w:tabs>
        <w:tab w:val="center" w:pos="4153"/>
        <w:tab w:val="right" w:pos="8306"/>
      </w:tabs>
    </w:pPr>
    <w:rPr>
      <w:color w:val="A6A6A6" w:themeColor="background1" w:themeShade="A6"/>
      <w:sz w:val="18"/>
    </w:rPr>
  </w:style>
  <w:style w:type="character" w:styleId="Hyperlink">
    <w:name w:val="Hyperlink"/>
    <w:basedOn w:val="DefaultParagraphFont"/>
    <w:uiPriority w:val="99"/>
    <w:rsid w:val="00BA0091"/>
    <w:rPr>
      <w:rFonts w:ascii="Trebuchet MS" w:hAnsi="Trebuchet MS"/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2"/>
    <w:rsid w:val="00FC078E"/>
    <w:rPr>
      <w:rFonts w:ascii="Trebuchet MS" w:eastAsiaTheme="majorEastAsia" w:hAnsi="Trebuchet MS" w:cstheme="majorBidi"/>
      <w:b/>
      <w:bCs/>
      <w:color w:val="7F7F7F" w:themeColor="background2"/>
      <w:sz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2"/>
    <w:rsid w:val="007B0AC7"/>
    <w:rPr>
      <w:rFonts w:ascii="Trebuchet MS" w:eastAsiaTheme="majorEastAsia" w:hAnsi="Trebuchet MS" w:cstheme="majorBidi"/>
      <w:b/>
      <w:bCs/>
      <w:iCs/>
      <w:color w:val="376EAC" w:themeColor="accent4"/>
      <w:lang w:val="nl" w:eastAsia="en-US"/>
    </w:rPr>
  </w:style>
  <w:style w:type="character" w:customStyle="1" w:styleId="Heading5Char">
    <w:name w:val="Heading 5 Char"/>
    <w:aliases w:val="5. Block Label Char"/>
    <w:basedOn w:val="DefaultParagraphFont"/>
    <w:link w:val="Heading5"/>
    <w:rsid w:val="00BA0091"/>
    <w:rPr>
      <w:rFonts w:ascii="Trebuchet MS" w:eastAsiaTheme="majorEastAsia" w:hAnsi="Trebuchet MS" w:cstheme="majorBidi"/>
      <w:color w:val="0C203C" w:themeColor="accent1" w:themeShade="80"/>
      <w:sz w:val="20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BA0091"/>
    <w:rPr>
      <w:rFonts w:ascii="Trebuchet MS" w:eastAsiaTheme="majorEastAsia" w:hAnsi="Trebuchet MS" w:cstheme="majorBidi"/>
      <w:i/>
      <w:iCs/>
      <w:color w:val="0C203C" w:themeColor="accent1" w:themeShade="80"/>
      <w:sz w:val="20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BA0091"/>
    <w:rPr>
      <w:rFonts w:ascii="Trebuchet MS" w:eastAsiaTheme="majorEastAsia" w:hAnsi="Trebuchet MS" w:cstheme="majorBidi"/>
      <w:i/>
      <w:iCs/>
      <w:color w:val="404040" w:themeColor="text1" w:themeTint="BF"/>
      <w:sz w:val="20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BA0091"/>
    <w:rPr>
      <w:rFonts w:ascii="Trebuchet MS" w:eastAsiaTheme="majorEastAsia" w:hAnsi="Trebuchet MS" w:cstheme="majorBidi"/>
      <w:color w:val="363636" w:themeColor="text1" w:themeTint="C9"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BA0091"/>
    <w:rPr>
      <w:rFonts w:ascii="Trebuchet MS" w:eastAsiaTheme="majorEastAsia" w:hAnsi="Trebuchet MS" w:cstheme="majorBidi"/>
      <w:i/>
      <w:iCs/>
      <w:color w:val="363636" w:themeColor="text1" w:themeTint="C9"/>
      <w:sz w:val="20"/>
      <w:szCs w:val="20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90C62"/>
    <w:rPr>
      <w:rFonts w:ascii="Trebuchet MS" w:hAnsi="Trebuchet MS"/>
      <w:color w:val="A6A6A6" w:themeColor="background1" w:themeShade="A6"/>
      <w:sz w:val="18"/>
      <w:lang w:val="en-GB" w:eastAsia="en-US"/>
    </w:rPr>
  </w:style>
  <w:style w:type="table" w:styleId="TableGrid">
    <w:name w:val="Table Grid"/>
    <w:aliases w:val="Tabel"/>
    <w:basedOn w:val="TableNormal"/>
    <w:rsid w:val="006B6374"/>
    <w:pPr>
      <w:tabs>
        <w:tab w:val="left" w:pos="5670"/>
      </w:tabs>
    </w:pPr>
    <w:rPr>
      <w:rFonts w:ascii="Trebuchet MS" w:hAnsi="Trebuchet MS"/>
      <w:lang w:val="en-GB"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etingtitel">
    <w:name w:val="Meetingtitel"/>
    <w:basedOn w:val="Normal"/>
    <w:qFormat/>
    <w:rsid w:val="00D048CE"/>
    <w:pPr>
      <w:spacing w:before="40"/>
      <w:ind w:right="249"/>
    </w:pPr>
    <w:rPr>
      <w:rFonts w:cs="Tahoma"/>
      <w:b/>
      <w:color w:val="184278" w:themeColor="accent1"/>
      <w:lang w:val="nl-NL" w:eastAsia="nl-BE"/>
    </w:rPr>
  </w:style>
  <w:style w:type="paragraph" w:customStyle="1" w:styleId="Tabeltitels">
    <w:name w:val="Tabel titels"/>
    <w:basedOn w:val="Normal"/>
    <w:qFormat/>
    <w:rsid w:val="006B6374"/>
    <w:pPr>
      <w:spacing w:before="40"/>
    </w:pPr>
    <w:rPr>
      <w:b/>
      <w:lang w:val="nl-BE" w:eastAsia="nl-BE"/>
    </w:rPr>
  </w:style>
  <w:style w:type="paragraph" w:customStyle="1" w:styleId="rptHeading1">
    <w:name w:val="rptHeading1"/>
    <w:basedOn w:val="Heading1"/>
    <w:link w:val="rptHeading1Char"/>
    <w:qFormat/>
    <w:rsid w:val="00D937B5"/>
    <w:pPr>
      <w:keepNext w:val="0"/>
      <w:numPr>
        <w:numId w:val="0"/>
      </w:numPr>
      <w:spacing w:before="360" w:after="120"/>
    </w:pPr>
    <w:rPr>
      <w:bCs/>
      <w:lang w:val="nl-BE"/>
    </w:rPr>
  </w:style>
  <w:style w:type="paragraph" w:customStyle="1" w:styleId="rptHeading2">
    <w:name w:val="rptHeading2"/>
    <w:basedOn w:val="Heading2"/>
    <w:next w:val="Normal"/>
    <w:link w:val="rptHeading2Char"/>
    <w:qFormat/>
    <w:rsid w:val="008B63ED"/>
    <w:pPr>
      <w:numPr>
        <w:numId w:val="2"/>
      </w:numPr>
      <w:tabs>
        <w:tab w:val="left" w:pos="1134"/>
      </w:tabs>
      <w:spacing w:before="0"/>
    </w:pPr>
    <w:rPr>
      <w:b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96AE3"/>
    <w:rPr>
      <w:rFonts w:ascii="Trebuchet MS" w:hAnsi="Trebuchet MS"/>
      <w:b/>
      <w:caps/>
      <w:color w:val="184278" w:themeColor="accent1"/>
      <w:sz w:val="40"/>
      <w:lang w:val="nl" w:eastAsia="en-US"/>
    </w:rPr>
  </w:style>
  <w:style w:type="character" w:customStyle="1" w:styleId="rptHeading1Char">
    <w:name w:val="rptHeading1 Char"/>
    <w:basedOn w:val="Heading1Char"/>
    <w:link w:val="rptHeading1"/>
    <w:rsid w:val="00994271"/>
    <w:rPr>
      <w:rFonts w:ascii="Trebuchet MS" w:hAnsi="Trebuchet MS"/>
      <w:b/>
      <w:bCs/>
      <w:caps/>
      <w:color w:val="184278" w:themeColor="accent1"/>
      <w:sz w:val="40"/>
      <w:lang w:val="nl" w:eastAsia="en-US"/>
    </w:rPr>
  </w:style>
  <w:style w:type="character" w:customStyle="1" w:styleId="Heading2Char">
    <w:name w:val="Heading 2 Char"/>
    <w:basedOn w:val="DefaultParagraphFont"/>
    <w:link w:val="Heading2"/>
    <w:uiPriority w:val="2"/>
    <w:rsid w:val="00196AE3"/>
    <w:rPr>
      <w:rFonts w:ascii="Trebuchet MS" w:hAnsi="Trebuchet MS" w:cs="Arial"/>
      <w:b/>
      <w:bCs/>
      <w:iCs/>
      <w:color w:val="184278" w:themeColor="accent1"/>
      <w:sz w:val="36"/>
      <w:szCs w:val="28"/>
      <w:lang w:val="nl" w:eastAsia="en-US"/>
    </w:rPr>
  </w:style>
  <w:style w:type="character" w:customStyle="1" w:styleId="rptHeading2Char">
    <w:name w:val="rptHeading2 Char"/>
    <w:basedOn w:val="Heading2Char"/>
    <w:link w:val="rptHeading2"/>
    <w:rsid w:val="008B63ED"/>
    <w:rPr>
      <w:rFonts w:ascii="Trebuchet MS" w:hAnsi="Trebuchet MS" w:cs="Arial"/>
      <w:b w:val="0"/>
      <w:bCs/>
      <w:iCs/>
      <w:color w:val="184278" w:themeColor="accent1"/>
      <w:sz w:val="20"/>
      <w:szCs w:val="20"/>
      <w:lang w:val="nl" w:eastAsia="en-US"/>
    </w:rPr>
  </w:style>
  <w:style w:type="table" w:customStyle="1" w:styleId="Calendar4">
    <w:name w:val="Calendar 4"/>
    <w:basedOn w:val="TableNormal"/>
    <w:uiPriority w:val="99"/>
    <w:qFormat/>
    <w:rsid w:val="008D273F"/>
    <w:pPr>
      <w:snapToGrid w:val="0"/>
    </w:pPr>
    <w:rPr>
      <w:rFonts w:asciiTheme="minorHAnsi" w:eastAsiaTheme="minorEastAsia" w:hAnsiTheme="minorHAnsi" w:cstheme="minorBidi"/>
      <w:b/>
      <w:bCs/>
      <w:color w:val="D9D9D9" w:themeColor="background1" w:themeShade="D9"/>
      <w:sz w:val="16"/>
      <w:szCs w:val="16"/>
      <w:lang w:val="en-US" w:eastAsia="en-US" w:bidi="en-US"/>
    </w:rPr>
    <w:tblPr>
      <w:tblStyleRowBandSize w:val="1"/>
      <w:tblInd w:w="0" w:type="dxa"/>
      <w:tblBorders>
        <w:top w:val="single" w:sz="4" w:space="0" w:color="EA912B" w:themeColor="accent2"/>
        <w:left w:val="single" w:sz="4" w:space="0" w:color="EA912B" w:themeColor="accent2"/>
        <w:bottom w:val="single" w:sz="4" w:space="0" w:color="EA912B" w:themeColor="accent2"/>
        <w:right w:val="single" w:sz="4" w:space="0" w:color="EA912B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C203C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character" w:customStyle="1" w:styleId="ListParagraphChar">
    <w:name w:val="List Paragraph Char"/>
    <w:basedOn w:val="DefaultParagraphFont"/>
    <w:link w:val="ListParagraph"/>
    <w:rsid w:val="00BF604D"/>
    <w:rPr>
      <w:rFonts w:ascii="Trebuchet MS" w:hAnsi="Trebuchet MS"/>
      <w:sz w:val="20"/>
      <w:lang w:val="en-GB" w:eastAsia="en-US"/>
    </w:rPr>
  </w:style>
  <w:style w:type="character" w:customStyle="1" w:styleId="BulletChar">
    <w:name w:val="Bullet Char"/>
    <w:basedOn w:val="ListParagraphChar"/>
    <w:link w:val="Bullet"/>
    <w:rsid w:val="00BF604D"/>
    <w:rPr>
      <w:rFonts w:ascii="Trebuchet MS" w:hAnsi="Trebuchet MS"/>
      <w:sz w:val="20"/>
      <w:lang w:val="en-GB" w:eastAsia="en-US"/>
    </w:rPr>
  </w:style>
  <w:style w:type="table" w:customStyle="1" w:styleId="Cegeka">
    <w:name w:val="Cegeka"/>
    <w:basedOn w:val="TableNormal"/>
    <w:uiPriority w:val="99"/>
    <w:rsid w:val="00FC078E"/>
    <w:rPr>
      <w:rFonts w:ascii="Trebuchet MS" w:hAnsi="Trebuchet MS"/>
      <w:color w:val="184278" w:themeColor="accent1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40" w:beforeAutospacing="0" w:afterLines="0" w:after="40" w:afterAutospacing="0"/>
      </w:pPr>
      <w:rPr>
        <w:rFonts w:ascii="Trebuchet MS" w:hAnsi="Trebuchet MS"/>
        <w:b/>
        <w:color w:val="184278" w:themeColor="accent1"/>
        <w:sz w:val="24"/>
      </w:rPr>
      <w:tblPr/>
      <w:trPr>
        <w:cantSplit/>
        <w:tblHeader/>
      </w:trPr>
      <w:tcPr>
        <w:shd w:val="clear" w:color="auto" w:fill="D9D9D9" w:themeFill="background1" w:themeFillShade="D9"/>
      </w:tcPr>
    </w:tblStylePr>
  </w:style>
  <w:style w:type="paragraph" w:styleId="Caption">
    <w:name w:val="caption"/>
    <w:basedOn w:val="Normal"/>
    <w:next w:val="Normal"/>
    <w:rsid w:val="00AE0CEF"/>
    <w:rPr>
      <w:b/>
      <w:bCs/>
      <w:color w:val="184278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rsid w:val="006A2A21"/>
    <w:pPr>
      <w:keepLines/>
      <w:spacing w:before="480" w:after="0"/>
      <w:ind w:left="0" w:firstLine="0"/>
      <w:outlineLvl w:val="9"/>
    </w:pPr>
    <w:rPr>
      <w:rFonts w:eastAsiaTheme="majorEastAsia" w:cstheme="majorBidi"/>
      <w:bCs/>
      <w:caps w:val="0"/>
      <w:sz w:val="28"/>
      <w:szCs w:val="28"/>
      <w:lang w:val="en-US" w:eastAsia="ja-JP"/>
    </w:rPr>
  </w:style>
  <w:style w:type="paragraph" w:styleId="BalloonText">
    <w:name w:val="Balloon Text"/>
    <w:basedOn w:val="Normal"/>
    <w:link w:val="BalloonTextChar"/>
    <w:rsid w:val="00D048CE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48CE"/>
    <w:rPr>
      <w:rFonts w:ascii="Trebuchet MS" w:hAnsi="Trebuchet MS" w:cs="Tahoma"/>
      <w:sz w:val="16"/>
      <w:szCs w:val="16"/>
      <w:lang w:val="en-GB" w:eastAsia="en-US"/>
    </w:rPr>
  </w:style>
  <w:style w:type="paragraph" w:styleId="TOC2">
    <w:name w:val="toc 2"/>
    <w:basedOn w:val="Normal"/>
    <w:next w:val="Normal"/>
    <w:autoRedefine/>
    <w:uiPriority w:val="39"/>
    <w:rsid w:val="00FE1144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rsid w:val="00FE1144"/>
    <w:pPr>
      <w:spacing w:after="100"/>
    </w:pPr>
  </w:style>
  <w:style w:type="paragraph" w:styleId="Header">
    <w:name w:val="header"/>
    <w:aliases w:val="Betreft"/>
    <w:basedOn w:val="Normal"/>
    <w:link w:val="HeaderChar"/>
    <w:rsid w:val="0092385F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aliases w:val="Betreft Char"/>
    <w:basedOn w:val="DefaultParagraphFont"/>
    <w:link w:val="Header"/>
    <w:rsid w:val="0092385F"/>
    <w:rPr>
      <w:rFonts w:ascii="Trebuchet MS" w:hAnsi="Trebuchet MS"/>
      <w:sz w:val="20"/>
      <w:lang w:val="en-GB" w:eastAsia="en-US"/>
    </w:rPr>
  </w:style>
  <w:style w:type="paragraph" w:customStyle="1" w:styleId="Titletable">
    <w:name w:val="Title table"/>
    <w:basedOn w:val="Normal"/>
    <w:qFormat/>
    <w:rsid w:val="00D0602F"/>
    <w:pPr>
      <w:spacing w:before="40" w:after="40"/>
    </w:pPr>
    <w:rPr>
      <w:b/>
      <w:szCs w:val="20"/>
      <w:lang w:val="en-US"/>
    </w:rPr>
  </w:style>
  <w:style w:type="paragraph" w:styleId="CommentText">
    <w:name w:val="annotation text"/>
    <w:basedOn w:val="Normal"/>
    <w:link w:val="CommentTextChar"/>
    <w:rsid w:val="00D0602F"/>
    <w:rPr>
      <w:szCs w:val="20"/>
      <w:lang w:val="nl-BE"/>
    </w:rPr>
  </w:style>
  <w:style w:type="character" w:customStyle="1" w:styleId="CommentTextChar">
    <w:name w:val="Comment Text Char"/>
    <w:basedOn w:val="DefaultParagraphFont"/>
    <w:link w:val="CommentText"/>
    <w:rsid w:val="00D0602F"/>
    <w:rPr>
      <w:rFonts w:ascii="Trebuchet MS" w:hAnsi="Trebuchet MS"/>
      <w:sz w:val="20"/>
      <w:szCs w:val="20"/>
      <w:lang w:eastAsia="en-US"/>
    </w:rPr>
  </w:style>
  <w:style w:type="paragraph" w:customStyle="1" w:styleId="TableText">
    <w:name w:val="Table Text"/>
    <w:basedOn w:val="Normal"/>
    <w:rsid w:val="00D0602F"/>
    <w:pPr>
      <w:spacing w:after="0"/>
    </w:pPr>
    <w:rPr>
      <w:rFonts w:ascii="Tahoma" w:hAnsi="Tahoma" w:cs="Tahoma"/>
      <w:color w:val="000000"/>
      <w:szCs w:val="20"/>
      <w:lang w:val="nl-BE"/>
    </w:rPr>
  </w:style>
  <w:style w:type="paragraph" w:styleId="NormalWeb">
    <w:name w:val="Normal (Web)"/>
    <w:basedOn w:val="Normal"/>
    <w:uiPriority w:val="99"/>
    <w:unhideWhenUsed/>
    <w:rsid w:val="003D1007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18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38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221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452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92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807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73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7235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29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724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381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671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004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253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034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0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47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51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4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54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20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202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5473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8043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1635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3739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436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2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2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721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87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61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906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22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81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722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1263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9319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6049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9775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368">
          <w:marLeft w:val="139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3236">
          <w:marLeft w:val="139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210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970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82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://www.google.be/url?sa=i&amp;rct=j&amp;q=&amp;esrc=s&amp;frm=1&amp;source=images&amp;cd=&amp;cad=rja&amp;uact=8&amp;docid=SDpn8fa7XCGEUM&amp;tbnid=uQUoF-w4N5pLsM:&amp;ved=0CAUQjRw&amp;url=http://www.slashgear.com/blockbuster-drops-price-of-in-store-rentals-to-compete-with-netflix-and-redbox-27155146/&amp;ei=Lw52U6_HKoOh0QWs0IDoDw&amp;bvm=bv.66699033,d.d2k&amp;psig=AFQjCNHHjtqB9Rb_pQyuaM1xAXCFJRtHDQ&amp;ust=1400332184447087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hyperlink" Target="http://refactoring.com/catalog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google.be/imgres?imgurl=http://watchcartoononline.com/thumbs/Littlest-Pet-Shop-2012-Episode-2-Blythe-s-Big-Adventure--Part-2.jpg&amp;imgrefurl=http://www.watchcartoononline.com/littlest-pet-shop-2012-episode-2-blythes-big-adventure-part-2&amp;h=230&amp;w=336&amp;tbnid=AI_vrGxZyCNKWM:&amp;zoom=1&amp;docid=nEWVSw31b-FqGM&amp;ei=uHZzU5jQD4We0QXk24CYBQ&amp;tbm=isch&amp;ved=0CKMBEDMoPzA_&amp;iact=rc&amp;uact=3&amp;dur=1427&amp;page=2&amp;start=36&amp;ndsp=51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mo\AppData\Roaming\Microsoft\Templates\CegekaDoc.dotm" TargetMode="External"/></Relationships>
</file>

<file path=word/theme/theme1.xml><?xml version="1.0" encoding="utf-8"?>
<a:theme xmlns:a="http://schemas.openxmlformats.org/drawingml/2006/main" name="Office Theme">
  <a:themeElements>
    <a:clrScheme name="Cegeka">
      <a:dk1>
        <a:srgbClr val="000000"/>
      </a:dk1>
      <a:lt1>
        <a:srgbClr val="FFFFFF"/>
      </a:lt1>
      <a:dk2>
        <a:srgbClr val="000000"/>
      </a:dk2>
      <a:lt2>
        <a:srgbClr val="7F7F7F"/>
      </a:lt2>
      <a:accent1>
        <a:srgbClr val="184278"/>
      </a:accent1>
      <a:accent2>
        <a:srgbClr val="EA912B"/>
      </a:accent2>
      <a:accent3>
        <a:srgbClr val="E75236"/>
      </a:accent3>
      <a:accent4>
        <a:srgbClr val="376EAC"/>
      </a:accent4>
      <a:accent5>
        <a:srgbClr val="7EB01D"/>
      </a:accent5>
      <a:accent6>
        <a:srgbClr val="FFD336"/>
      </a:accent6>
      <a:hlink>
        <a:srgbClr val="376EAC"/>
      </a:hlink>
      <a:folHlink>
        <a:srgbClr val="1A427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fc955bb-b2dd-4d18-b77f-d4dde9d46ec4"/>
    <Target_x0020_Audience xmlns="2eb8cb8a-05df-4071-b76a-9371b09f6ba1">
      <Value>Architect</Value>
      <Value>Developer</Value>
    </Target_x0020_Audience>
    <IconOverlay xmlns="http://schemas.microsoft.com/sharepoint/v4" xsi:nil="true"/>
    <TaxKeywordTaxHTField xmlns="3fc955bb-b2dd-4d18-b77f-d4dde9d46ec4">
      <Terms xmlns="http://schemas.microsoft.com/office/infopath/2007/PartnerControls"/>
    </TaxKeywordTaxHTField>
    <DocumentSetDescription xmlns="http://schemas.microsoft.com/sharepoint/v3">Two day training, introducing the concepts of .Net engineering in an Agile environment</DocumentSetDescription>
    <Next_x0020_session_x0020_planned xmlns="2eb8cb8a-05df-4071-b76a-9371b09f6ba1" xsi:nil="true"/>
    <Trainers xmlns="2eb8cb8a-05df-4071-b76a-9371b09f6ba1">
      <UserInfo>
        <DisplayName/>
        <AccountId xsi:nil="true"/>
        <AccountType/>
      </UserInfo>
    </Trainers>
    <Extern_x0020__x003f_ xmlns="2eb8cb8a-05df-4071-b76a-9371b09f6ba1">false</Extern_x0020__x003f_>
    <_dlc_DocId xmlns="3fc955bb-b2dd-4d18-b77f-d4dde9d46ec4">A44YKW4Q7KSV-14-172</_dlc_DocId>
    <_dlc_DocIdUrl xmlns="3fc955bb-b2dd-4d18-b77f-d4dde9d46ec4">
      <Url>https://portal.cegeka.com/kn/root/ContinuousLearning/_layouts/15/DocIdRedir.aspx?ID=A44YKW4Q7KSV-14-172</Url>
      <Description>A44YKW4Q7KSV-14-172</Description>
    </_dlc_DocIdUrl>
    <Category xmlns="2eb8cb8a-05df-4071-b76a-9371b09f6ba1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A7808514E0554099118EF7248D2E8B" ma:contentTypeVersion="7" ma:contentTypeDescription="Create a new document." ma:contentTypeScope="" ma:versionID="1257b7b1c9edf5e1569a391e1eb10071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xmlns:ns3="3fc955bb-b2dd-4d18-b77f-d4dde9d46ec4" xmlns:ns4="2eb8cb8a-05df-4071-b76a-9371b09f6ba1" targetNamespace="http://schemas.microsoft.com/office/2006/metadata/properties" ma:root="true" ma:fieldsID="63db56bbc50e331ac3523ac7577ade5c" ns1:_="" ns2:_="" ns3:_="" ns4:_="">
    <xsd:import namespace="http://schemas.microsoft.com/sharepoint/v3"/>
    <xsd:import namespace="http://schemas.microsoft.com/sharepoint/v4"/>
    <xsd:import namespace="3fc955bb-b2dd-4d18-b77f-d4dde9d46ec4"/>
    <xsd:import namespace="2eb8cb8a-05df-4071-b76a-9371b09f6ba1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TaxKeywordTaxHTField" minOccurs="0"/>
                <xsd:element ref="ns3:TaxCatchAll" minOccurs="0"/>
                <xsd:element ref="ns3:TaxCatchAllLabel" minOccurs="0"/>
                <xsd:element ref="ns1:DocumentSetDescription" minOccurs="0"/>
                <xsd:element ref="ns4:Target_x0020_Audience" minOccurs="0"/>
                <xsd:element ref="ns4:Trainers" minOccurs="0"/>
                <xsd:element ref="ns4:Next_x0020_session_x0020_planned" minOccurs="0"/>
                <xsd:element ref="ns3:_dlc_DocId" minOccurs="0"/>
                <xsd:element ref="ns3:_dlc_DocIdUrl" minOccurs="0"/>
                <xsd:element ref="ns3:_dlc_DocIdPersistId" minOccurs="0"/>
                <xsd:element ref="ns4:Extern_x0020__x003f_" minOccurs="0"/>
                <xsd:element ref="ns4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SetDescription" ma:index="13" nillable="true" ma:displayName="Description" ma:description="A description of the Document Set" ma:internalName="DocumentSetDescription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955bb-b2dd-4d18-b77f-d4dde9d46ec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0b1af7b9-9ef3-4b3f-8fcc-1357520c77c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9c5dcfe-7bff-4b91-8f39-caeff99c51cf}" ma:internalName="TaxCatchAll" ma:showField="CatchAllData" ma:web="3fc955bb-b2dd-4d18-b77f-d4dde9d46e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b9c5dcfe-7bff-4b91-8f39-caeff99c51cf}" ma:internalName="TaxCatchAllLabel" ma:readOnly="true" ma:showField="CatchAllDataLabel" ma:web="3fc955bb-b2dd-4d18-b77f-d4dde9d46e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8cb8a-05df-4071-b76a-9371b09f6ba1" elementFormDefault="qualified">
    <xsd:import namespace="http://schemas.microsoft.com/office/2006/documentManagement/types"/>
    <xsd:import namespace="http://schemas.microsoft.com/office/infopath/2007/PartnerControls"/>
    <xsd:element name="Target_x0020_Audience" ma:index="14" nillable="true" ma:displayName="Target Audience" ma:internalName="Target_x0020_Audienc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rchitect"/>
                    <xsd:enumeration value="Developer"/>
                    <xsd:enumeration value="Functional Analyst"/>
                    <xsd:enumeration value="Manager"/>
                    <xsd:enumeration value="Project Leader"/>
                    <xsd:enumeration value="Proxy Customer"/>
                  </xsd:restriction>
                </xsd:simpleType>
              </xsd:element>
            </xsd:sequence>
          </xsd:extension>
        </xsd:complexContent>
      </xsd:complexType>
    </xsd:element>
    <xsd:element name="Trainers" ma:index="15" nillable="true" ma:displayName="Trainers" ma:description="Trainers" ma:list="UserInfo" ma:SearchPeopleOnly="false" ma:SharePointGroup="0" ma:internalName="Train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Next_x0020_session_x0020_planned" ma:index="16" nillable="true" ma:displayName="Next session planned" ma:description="Next session planned" ma:internalName="Next_x0020_session_x0020_planned">
      <xsd:simpleType>
        <xsd:restriction base="dms:Text">
          <xsd:maxLength value="255"/>
        </xsd:restriction>
      </xsd:simpleType>
    </xsd:element>
    <xsd:element name="Extern_x0020__x003f_" ma:index="20" nillable="true" ma:displayName="Extern ?" ma:default="0" ma:description="Indicates whether the training is also meant for external parties" ma:internalName="Extern_x0020__x003f_">
      <xsd:simpleType>
        <xsd:restriction base="dms:Boolean"/>
      </xsd:simpleType>
    </xsd:element>
    <xsd:element name="Category" ma:index="21" nillable="true" ma:displayName="Category" ma:description="Category" ma:internalName="Categor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Leassons learned"/>
                    <xsd:enumeration value="Intrested"/>
                    <xsd:enumeration value="Presentation"/>
                    <xsd:enumeration value="Documentation"/>
                    <xsd:enumeration value="Exercises"/>
                    <xsd:enumeration value="Planning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EB2CE-646D-457E-A5BD-DED35D9214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89FC19-F946-40F0-99FE-801A354DDAF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F3B8005-4201-4E78-88F1-C4F3E2B55526}">
  <ds:schemaRefs>
    <ds:schemaRef ds:uri="http://schemas.microsoft.com/office/2006/metadata/properties"/>
    <ds:schemaRef ds:uri="http://schemas.microsoft.com/office/infopath/2007/PartnerControls"/>
    <ds:schemaRef ds:uri="3fc955bb-b2dd-4d18-b77f-d4dde9d46ec4"/>
    <ds:schemaRef ds:uri="2eb8cb8a-05df-4071-b76a-9371b09f6ba1"/>
    <ds:schemaRef ds:uri="http://schemas.microsoft.com/sharepoint/v4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470256B-FB84-4E1F-9A49-E3AD68826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4"/>
    <ds:schemaRef ds:uri="3fc955bb-b2dd-4d18-b77f-d4dde9d46ec4"/>
    <ds:schemaRef ds:uri="2eb8cb8a-05df-4071-b76a-9371b09f6b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B43112A-FA1A-4009-9DBF-732B29FCD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CegekaDoc.dotm</Template>
  <TotalTime>401</TotalTime>
  <Pages>7</Pages>
  <Words>576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</vt:lpstr>
    </vt:vector>
  </TitlesOfParts>
  <Company>Cegeka</Company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creator>Sabbe Jan</dc:creator>
  <cp:lastModifiedBy>Demo</cp:lastModifiedBy>
  <cp:revision>48</cp:revision>
  <cp:lastPrinted>2015-01-07T13:31:00Z</cp:lastPrinted>
  <dcterms:created xsi:type="dcterms:W3CDTF">2012-10-25T20:18:00Z</dcterms:created>
  <dcterms:modified xsi:type="dcterms:W3CDTF">2015-10-30T13:26:00Z</dcterms:modified>
  <cp:category>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gkOurRef">
    <vt:lpwstr/>
  </property>
  <property fmtid="{D5CDD505-2E9C-101B-9397-08002B2CF9AE}" pid="3" name="cgkOurDate">
    <vt:lpwstr>25 oktober 2012</vt:lpwstr>
  </property>
  <property fmtid="{D5CDD505-2E9C-101B-9397-08002B2CF9AE}" pid="4" name="cgkDestination">
    <vt:lpwstr/>
  </property>
  <property fmtid="{D5CDD505-2E9C-101B-9397-08002B2CF9AE}" pid="5" name="cgkSign1">
    <vt:lpwstr>Griet Vanrijkel</vt:lpwstr>
  </property>
  <property fmtid="{D5CDD505-2E9C-101B-9397-08002B2CF9AE}" pid="6" name="cgkFunction1">
    <vt:lpwstr/>
  </property>
  <property fmtid="{D5CDD505-2E9C-101B-9397-08002B2CF9AE}" pid="7" name="cgkSign2">
    <vt:lpwstr/>
  </property>
  <property fmtid="{D5CDD505-2E9C-101B-9397-08002B2CF9AE}" pid="8" name="cgkFunction2">
    <vt:lpwstr/>
  </property>
  <property fmtid="{D5CDD505-2E9C-101B-9397-08002B2CF9AE}" pid="9" name="cgkEntity">
    <vt:lpwstr>Cegeka Groep nv</vt:lpwstr>
  </property>
  <property fmtid="{D5CDD505-2E9C-101B-9397-08002B2CF9AE}" pid="10" name="cgkDivision">
    <vt:lpwstr>Applications</vt:lpwstr>
  </property>
  <property fmtid="{D5CDD505-2E9C-101B-9397-08002B2CF9AE}" pid="11" name="cgklPhone">
    <vt:lpwstr>T</vt:lpwstr>
  </property>
  <property fmtid="{D5CDD505-2E9C-101B-9397-08002B2CF9AE}" pid="12" name="cgkPhone">
    <vt:lpwstr>+32 11 24 02 34</vt:lpwstr>
  </property>
  <property fmtid="{D5CDD505-2E9C-101B-9397-08002B2CF9AE}" pid="13" name="cgklFax">
    <vt:lpwstr>F</vt:lpwstr>
  </property>
  <property fmtid="{D5CDD505-2E9C-101B-9397-08002B2CF9AE}" pid="14" name="cgkFax">
    <vt:lpwstr>+32 11 23 34 25</vt:lpwstr>
  </property>
  <property fmtid="{D5CDD505-2E9C-101B-9397-08002B2CF9AE}" pid="15" name="cgklEMail">
    <vt:lpwstr>E</vt:lpwstr>
  </property>
  <property fmtid="{D5CDD505-2E9C-101B-9397-08002B2CF9AE}" pid="16" name="cgkEMail">
    <vt:lpwstr>info@cegeka.be</vt:lpwstr>
  </property>
  <property fmtid="{D5CDD505-2E9C-101B-9397-08002B2CF9AE}" pid="17" name="cgklRPR">
    <vt:lpwstr>RPR</vt:lpwstr>
  </property>
  <property fmtid="{D5CDD505-2E9C-101B-9397-08002B2CF9AE}" pid="18" name="cgkRPR">
    <vt:lpwstr>Hasselt</vt:lpwstr>
  </property>
  <property fmtid="{D5CDD505-2E9C-101B-9397-08002B2CF9AE}" pid="19" name="cgkWeb">
    <vt:lpwstr>www.cegeka.be</vt:lpwstr>
  </property>
  <property fmtid="{D5CDD505-2E9C-101B-9397-08002B2CF9AE}" pid="20" name="cgklOurRef">
    <vt:lpwstr/>
  </property>
  <property fmtid="{D5CDD505-2E9C-101B-9397-08002B2CF9AE}" pid="21" name="cgkDocType">
    <vt:lpwstr>5</vt:lpwstr>
  </property>
  <property fmtid="{D5CDD505-2E9C-101B-9397-08002B2CF9AE}" pid="22" name="_cgkVersion">
    <vt:lpwstr>1.0</vt:lpwstr>
  </property>
  <property fmtid="{D5CDD505-2E9C-101B-9397-08002B2CF9AE}" pid="23" name="cgklVAT">
    <vt:lpwstr>VAT</vt:lpwstr>
  </property>
  <property fmtid="{D5CDD505-2E9C-101B-9397-08002B2CF9AE}" pid="24" name="cgkVAT">
    <vt:lpwstr>BE 0448 621 832</vt:lpwstr>
  </property>
  <property fmtid="{D5CDD505-2E9C-101B-9397-08002B2CF9AE}" pid="25" name="cgkStreetAddr1">
    <vt:lpwstr>Universiteitslaan 9</vt:lpwstr>
  </property>
  <property fmtid="{D5CDD505-2E9C-101B-9397-08002B2CF9AE}" pid="26" name="cgkStreetAddr2">
    <vt:lpwstr>B-3500 Hasselt</vt:lpwstr>
  </property>
  <property fmtid="{D5CDD505-2E9C-101B-9397-08002B2CF9AE}" pid="27" name="cgkStreetAddr3">
    <vt:lpwstr>België</vt:lpwstr>
  </property>
  <property fmtid="{D5CDD505-2E9C-101B-9397-08002B2CF9AE}" pid="28" name="cgkAccess">
    <vt:lpwstr/>
  </property>
  <property fmtid="{D5CDD505-2E9C-101B-9397-08002B2CF9AE}" pid="29" name="cgklOurDate">
    <vt:lpwstr>Date</vt:lpwstr>
  </property>
  <property fmtid="{D5CDD505-2E9C-101B-9397-08002B2CF9AE}" pid="30" name="cgklDestination">
    <vt:lpwstr/>
  </property>
  <property fmtid="{D5CDD505-2E9C-101B-9397-08002B2CF9AE}" pid="31" name="cgkVersion">
    <vt:lpwstr/>
  </property>
  <property fmtid="{D5CDD505-2E9C-101B-9397-08002B2CF9AE}" pid="32" name="cgklVersion">
    <vt:lpwstr/>
  </property>
  <property fmtid="{D5CDD505-2E9C-101B-9397-08002B2CF9AE}" pid="33" name="cgkLanguage">
    <vt:lpwstr>English</vt:lpwstr>
  </property>
  <property fmtid="{D5CDD505-2E9C-101B-9397-08002B2CF9AE}" pid="34" name="ContentTypeId">
    <vt:lpwstr>0x01010048A7808514E0554099118EF7248D2E8B</vt:lpwstr>
  </property>
  <property fmtid="{D5CDD505-2E9C-101B-9397-08002B2CF9AE}" pid="35" name="TaxKeyword">
    <vt:lpwstr/>
  </property>
  <property fmtid="{D5CDD505-2E9C-101B-9397-08002B2CF9AE}" pid="36" name="_dlc_DocIdItemGuid">
    <vt:lpwstr>96ab82ce-b80e-4fa0-a5b0-3aa8cf1a1c64</vt:lpwstr>
  </property>
  <property fmtid="{D5CDD505-2E9C-101B-9397-08002B2CF9AE}" pid="37" name="_docset_NoMedatataSyncRequired">
    <vt:lpwstr>False</vt:lpwstr>
  </property>
</Properties>
</file>